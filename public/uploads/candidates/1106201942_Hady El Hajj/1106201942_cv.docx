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9CF72" w14:textId="77777777" w:rsidR="009436C1" w:rsidRPr="00420318" w:rsidRDefault="00412740" w:rsidP="00412740">
      <w:pPr>
        <w:pBdr>
          <w:bottom w:val="single" w:sz="4" w:space="1" w:color="auto"/>
        </w:pBdr>
        <w:spacing w:line="240" w:lineRule="auto"/>
        <w:jc w:val="center"/>
        <w:rPr>
          <w:rFonts w:ascii="Cambria" w:hAnsi="Cambria" w:cs="Times New Roman"/>
          <w:bCs/>
          <w:noProof/>
          <w:sz w:val="40"/>
          <w:szCs w:val="40"/>
        </w:rPr>
        <w:sectPr w:rsidR="009436C1" w:rsidRPr="00420318" w:rsidSect="00DE0306">
          <w:footerReference w:type="default" r:id="rId8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  <w:r>
        <w:rPr>
          <w:rFonts w:ascii="Cambria" w:hAnsi="Cambria" w:cs="Times New Roman"/>
          <w:bCs/>
          <w:noProof/>
          <w:sz w:val="40"/>
          <w:szCs w:val="40"/>
        </w:rPr>
        <w:t>Hady Miled Hajj</w:t>
      </w:r>
      <w:r w:rsidR="009E682B" w:rsidRPr="00420318">
        <w:rPr>
          <w:rFonts w:ascii="Cambria" w:hAnsi="Cambria" w:cs="Times New Roman"/>
          <w:bCs/>
          <w:noProof/>
          <w:sz w:val="40"/>
          <w:szCs w:val="40"/>
        </w:rPr>
        <w:t xml:space="preserve"> </w:t>
      </w:r>
    </w:p>
    <w:p w14:paraId="6DE8033B" w14:textId="3200EB68" w:rsidR="00F34945" w:rsidRPr="00420318" w:rsidRDefault="00F959D4" w:rsidP="008A73BD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Bucharest,Romania</w:t>
      </w:r>
      <w:proofErr w:type="spellEnd"/>
    </w:p>
    <w:p w14:paraId="0001302E" w14:textId="0952307D" w:rsidR="00E47D4F" w:rsidRPr="007A19F2" w:rsidRDefault="00F60E99" w:rsidP="007A19F2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420318">
        <w:rPr>
          <w:rFonts w:cs="Times New Roman"/>
          <w:sz w:val="20"/>
          <w:szCs w:val="20"/>
        </w:rPr>
        <w:t>Mobile No</w:t>
      </w:r>
      <w:r w:rsidR="00202879">
        <w:rPr>
          <w:rFonts w:cs="Times New Roman"/>
          <w:sz w:val="20"/>
          <w:szCs w:val="20"/>
        </w:rPr>
        <w:t xml:space="preserve"> </w:t>
      </w:r>
      <w:r w:rsidR="007A19F2">
        <w:rPr>
          <w:rFonts w:cs="Times New Roman"/>
          <w:sz w:val="20"/>
          <w:szCs w:val="20"/>
        </w:rPr>
        <w:t>+40</w:t>
      </w:r>
      <w:r w:rsidR="002A4D72">
        <w:rPr>
          <w:rFonts w:cs="Times New Roman"/>
          <w:sz w:val="20"/>
          <w:szCs w:val="20"/>
        </w:rPr>
        <w:t xml:space="preserve"> 736</w:t>
      </w:r>
      <w:r w:rsidR="004E6EE0">
        <w:rPr>
          <w:rFonts w:cs="Times New Roman"/>
          <w:sz w:val="20"/>
          <w:szCs w:val="20"/>
        </w:rPr>
        <w:t xml:space="preserve"> 457 </w:t>
      </w:r>
      <w:r w:rsidR="00CE6873">
        <w:rPr>
          <w:rFonts w:cs="Times New Roman"/>
          <w:sz w:val="20"/>
          <w:szCs w:val="20"/>
        </w:rPr>
        <w:t>735</w:t>
      </w:r>
    </w:p>
    <w:p w14:paraId="48A1FB00" w14:textId="77777777" w:rsidR="008C6B46" w:rsidRPr="00420318" w:rsidRDefault="008C6B46" w:rsidP="00E47D4F">
      <w:pPr>
        <w:pStyle w:val="ListParagraph"/>
        <w:spacing w:line="240" w:lineRule="auto"/>
        <w:rPr>
          <w:sz w:val="20"/>
          <w:szCs w:val="20"/>
        </w:rPr>
      </w:pPr>
    </w:p>
    <w:p w14:paraId="092701E0" w14:textId="0EA7152C" w:rsidR="00E47D4F" w:rsidRPr="00420318" w:rsidRDefault="00F60E99" w:rsidP="00412740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420318">
        <w:rPr>
          <w:rFonts w:cs="Times New Roman"/>
          <w:sz w:val="20"/>
          <w:szCs w:val="20"/>
        </w:rPr>
        <w:t>Email:</w:t>
      </w:r>
      <w:r w:rsidR="00125EF2">
        <w:rPr>
          <w:sz w:val="20"/>
          <w:szCs w:val="20"/>
        </w:rPr>
        <w:t xml:space="preserve"> hadyyhajj@gmail.com</w:t>
      </w:r>
    </w:p>
    <w:p w14:paraId="387FABAB" w14:textId="77777777" w:rsidR="00337B86" w:rsidRPr="00420318" w:rsidRDefault="00337B86" w:rsidP="00E47D4F">
      <w:pPr>
        <w:pStyle w:val="ListParagraph"/>
        <w:spacing w:line="240" w:lineRule="auto"/>
        <w:rPr>
          <w:sz w:val="20"/>
          <w:szCs w:val="20"/>
        </w:rPr>
      </w:pPr>
    </w:p>
    <w:p w14:paraId="14E988EE" w14:textId="77777777" w:rsidR="00C2740B" w:rsidRPr="00420318" w:rsidRDefault="00C2740B" w:rsidP="007E33CD">
      <w:pPr>
        <w:pStyle w:val="ListParagraph"/>
        <w:spacing w:line="240" w:lineRule="auto"/>
        <w:rPr>
          <w:rFonts w:cs="Times New Roman"/>
          <w:sz w:val="20"/>
          <w:szCs w:val="20"/>
        </w:rPr>
      </w:pPr>
    </w:p>
    <w:p w14:paraId="5E36C2B7" w14:textId="77777777" w:rsidR="00B029F0" w:rsidRPr="00420318" w:rsidRDefault="00B029F0" w:rsidP="007E33CD">
      <w:pPr>
        <w:pStyle w:val="ListParagraph"/>
        <w:spacing w:line="240" w:lineRule="auto"/>
        <w:rPr>
          <w:rFonts w:cs="Times New Roman"/>
          <w:sz w:val="20"/>
          <w:szCs w:val="20"/>
        </w:rPr>
        <w:sectPr w:rsidR="00B029F0" w:rsidRPr="00420318" w:rsidSect="00DE0306">
          <w:type w:val="continuous"/>
          <w:pgSz w:w="12240" w:h="15840"/>
          <w:pgMar w:top="900" w:right="1440" w:bottom="1440" w:left="1440" w:header="720" w:footer="720" w:gutter="0"/>
          <w:cols w:num="2" w:space="720"/>
          <w:docGrid w:linePitch="360"/>
        </w:sectPr>
      </w:pPr>
    </w:p>
    <w:p w14:paraId="75D8BF6B" w14:textId="77777777" w:rsidR="009436C1" w:rsidRPr="00420318" w:rsidRDefault="009436C1" w:rsidP="007E33CD">
      <w:pPr>
        <w:pBdr>
          <w:top w:val="single" w:sz="4" w:space="1" w:color="auto"/>
          <w:bottom w:val="single" w:sz="4" w:space="1" w:color="auto"/>
        </w:pBdr>
        <w:shd w:val="clear" w:color="auto" w:fill="0D0D0D"/>
        <w:spacing w:line="240" w:lineRule="auto"/>
        <w:rPr>
          <w:b/>
          <w:bCs/>
          <w:sz w:val="18"/>
          <w:szCs w:val="18"/>
          <w:lang w:val="en-GB"/>
        </w:rPr>
      </w:pPr>
      <w:r w:rsidRPr="00420318">
        <w:rPr>
          <w:rFonts w:cs="Times New Roman"/>
          <w:b/>
          <w:bCs/>
          <w:sz w:val="18"/>
          <w:szCs w:val="18"/>
        </w:rPr>
        <w:t>AREAS OF EXPERTISE</w:t>
      </w:r>
    </w:p>
    <w:p w14:paraId="17345D04" w14:textId="77777777" w:rsidR="00803993" w:rsidRPr="00420318" w:rsidRDefault="00803993" w:rsidP="007E33CD">
      <w:pPr>
        <w:pBdr>
          <w:top w:val="single" w:sz="4" w:space="1" w:color="auto"/>
        </w:pBdr>
        <w:shd w:val="clear" w:color="auto" w:fill="0D0D0D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8"/>
          <w:szCs w:val="18"/>
        </w:rPr>
        <w:sectPr w:rsidR="00803993" w:rsidRPr="00420318" w:rsidSect="00DE0306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4EE120B8" w14:textId="77777777" w:rsidR="00803993" w:rsidRPr="00420318" w:rsidRDefault="00803993" w:rsidP="008A73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420318">
        <w:rPr>
          <w:rFonts w:cs="Times New Roman"/>
          <w:color w:val="000000"/>
          <w:sz w:val="18"/>
          <w:szCs w:val="18"/>
        </w:rPr>
        <w:t xml:space="preserve">Business Development </w:t>
      </w:r>
    </w:p>
    <w:p w14:paraId="2DB10A83" w14:textId="77777777" w:rsidR="00803993" w:rsidRPr="00420318" w:rsidRDefault="00803993" w:rsidP="008A73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420318">
        <w:rPr>
          <w:rFonts w:cs="Times New Roman"/>
          <w:color w:val="000000"/>
          <w:sz w:val="18"/>
          <w:szCs w:val="18"/>
        </w:rPr>
        <w:t>Team Building</w:t>
      </w:r>
    </w:p>
    <w:p w14:paraId="7BED0AFE" w14:textId="77777777" w:rsidR="00803993" w:rsidRPr="00420318" w:rsidRDefault="00803993" w:rsidP="008A73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420318">
        <w:rPr>
          <w:rFonts w:cs="Times New Roman"/>
          <w:color w:val="000000"/>
          <w:sz w:val="18"/>
          <w:szCs w:val="18"/>
        </w:rPr>
        <w:t xml:space="preserve">Estimating &amp; Proposals </w:t>
      </w:r>
    </w:p>
    <w:p w14:paraId="4FCBB672" w14:textId="77777777" w:rsidR="007F665A" w:rsidRPr="007F665A" w:rsidRDefault="00803993" w:rsidP="007E33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  <w:sectPr w:rsidR="007F665A" w:rsidRPr="007F665A" w:rsidSect="00DE0306">
          <w:type w:val="continuous"/>
          <w:pgSz w:w="12240" w:h="15840"/>
          <w:pgMar w:top="900" w:right="1440" w:bottom="1440" w:left="1440" w:header="720" w:footer="720" w:gutter="0"/>
          <w:cols w:num="3" w:space="90"/>
          <w:docGrid w:linePitch="360"/>
        </w:sectPr>
      </w:pPr>
      <w:r w:rsidRPr="00420318">
        <w:rPr>
          <w:rFonts w:cs="Times New Roman"/>
          <w:color w:val="000000"/>
          <w:sz w:val="18"/>
          <w:szCs w:val="18"/>
        </w:rPr>
        <w:t>Team Leadershi</w:t>
      </w:r>
      <w:r w:rsidR="007F665A">
        <w:rPr>
          <w:rFonts w:cs="Times New Roman"/>
          <w:color w:val="000000"/>
          <w:sz w:val="18"/>
          <w:szCs w:val="18"/>
        </w:rPr>
        <w:t>p</w:t>
      </w:r>
    </w:p>
    <w:p w14:paraId="55231D23" w14:textId="77777777" w:rsidR="00803993" w:rsidRPr="00420318" w:rsidRDefault="00803993" w:rsidP="008A73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420318">
        <w:rPr>
          <w:rFonts w:cs="Times New Roman"/>
          <w:color w:val="000000"/>
          <w:sz w:val="18"/>
          <w:szCs w:val="18"/>
        </w:rPr>
        <w:t xml:space="preserve">Contract Negotiations </w:t>
      </w:r>
    </w:p>
    <w:p w14:paraId="3F21ACDE" w14:textId="77777777" w:rsidR="007F665A" w:rsidRPr="007F665A" w:rsidRDefault="00803993" w:rsidP="007F6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420318">
        <w:rPr>
          <w:rFonts w:cs="Times New Roman"/>
          <w:color w:val="000000"/>
          <w:sz w:val="18"/>
          <w:szCs w:val="18"/>
        </w:rPr>
        <w:t xml:space="preserve">Planning </w:t>
      </w:r>
      <w:r w:rsidR="00420318">
        <w:rPr>
          <w:rFonts w:cs="Times New Roman"/>
          <w:color w:val="000000"/>
          <w:sz w:val="18"/>
          <w:szCs w:val="18"/>
        </w:rPr>
        <w:t>&amp; Scheduling</w:t>
      </w:r>
    </w:p>
    <w:p w14:paraId="09F1A2BC" w14:textId="77777777" w:rsidR="007F665A" w:rsidRDefault="007F665A" w:rsidP="008A73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Consultative Selling</w:t>
      </w:r>
    </w:p>
    <w:p w14:paraId="15FCB0DC" w14:textId="77777777" w:rsidR="00803993" w:rsidRPr="00420318" w:rsidRDefault="00803993" w:rsidP="008A73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420318">
        <w:rPr>
          <w:rFonts w:cs="Times New Roman"/>
          <w:color w:val="000000"/>
          <w:sz w:val="18"/>
          <w:szCs w:val="18"/>
        </w:rPr>
        <w:t>Compliance</w:t>
      </w:r>
    </w:p>
    <w:p w14:paraId="1A19A1FE" w14:textId="77777777" w:rsidR="00803993" w:rsidRPr="00420318" w:rsidRDefault="00803993" w:rsidP="007E33CD">
      <w:pPr>
        <w:spacing w:after="0" w:line="240" w:lineRule="auto"/>
        <w:rPr>
          <w:rFonts w:cs="Times New Roman"/>
          <w:color w:val="000000"/>
          <w:sz w:val="18"/>
          <w:szCs w:val="18"/>
        </w:rPr>
        <w:sectPr w:rsidR="00803993" w:rsidRPr="00420318" w:rsidSect="00DE0306">
          <w:type w:val="continuous"/>
          <w:pgSz w:w="12240" w:h="15840"/>
          <w:pgMar w:top="900" w:right="1440" w:bottom="1440" w:left="1440" w:header="720" w:footer="720" w:gutter="0"/>
          <w:cols w:num="3" w:space="90"/>
          <w:docGrid w:linePitch="360"/>
        </w:sectPr>
      </w:pPr>
    </w:p>
    <w:p w14:paraId="64685E58" w14:textId="77777777" w:rsidR="00803993" w:rsidRPr="00420318" w:rsidRDefault="00803993" w:rsidP="008A73B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000000"/>
          <w:sz w:val="18"/>
          <w:szCs w:val="18"/>
        </w:rPr>
      </w:pPr>
      <w:r w:rsidRPr="00420318">
        <w:rPr>
          <w:rFonts w:cs="Times New Roman"/>
          <w:color w:val="000000"/>
          <w:sz w:val="18"/>
          <w:szCs w:val="18"/>
        </w:rPr>
        <w:t xml:space="preserve">Project Analysis </w:t>
      </w:r>
    </w:p>
    <w:p w14:paraId="12F84457" w14:textId="77777777" w:rsidR="00F60E99" w:rsidRPr="00420318" w:rsidRDefault="00803993" w:rsidP="008A73B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000000"/>
          <w:sz w:val="18"/>
          <w:szCs w:val="18"/>
        </w:rPr>
      </w:pPr>
      <w:r w:rsidRPr="00420318">
        <w:rPr>
          <w:rFonts w:cs="Times New Roman"/>
          <w:color w:val="000000"/>
          <w:sz w:val="18"/>
          <w:szCs w:val="18"/>
        </w:rPr>
        <w:t>Efficiency Improvements</w:t>
      </w:r>
    </w:p>
    <w:p w14:paraId="5962866F" w14:textId="77777777" w:rsidR="00803993" w:rsidRPr="00420318" w:rsidRDefault="00803993" w:rsidP="007E33CD">
      <w:pPr>
        <w:spacing w:after="0" w:line="240" w:lineRule="auto"/>
        <w:rPr>
          <w:color w:val="000000"/>
          <w:sz w:val="18"/>
          <w:szCs w:val="18"/>
        </w:rPr>
        <w:sectPr w:rsidR="00803993" w:rsidRPr="00420318" w:rsidSect="00DE0306">
          <w:type w:val="continuous"/>
          <w:pgSz w:w="12240" w:h="15840"/>
          <w:pgMar w:top="900" w:right="1440" w:bottom="1440" w:left="1440" w:header="720" w:footer="720" w:gutter="0"/>
          <w:cols w:num="3" w:space="90"/>
          <w:docGrid w:linePitch="360"/>
        </w:sectPr>
      </w:pPr>
    </w:p>
    <w:p w14:paraId="33CC3F72" w14:textId="77777777" w:rsidR="00F60E99" w:rsidRPr="00420318" w:rsidRDefault="00C31804" w:rsidP="008A73BD">
      <w:pPr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 w:rsidRPr="00420318">
        <w:rPr>
          <w:color w:val="000000"/>
          <w:sz w:val="18"/>
          <w:szCs w:val="18"/>
        </w:rPr>
        <w:t xml:space="preserve">Quality Assurance </w:t>
      </w:r>
    </w:p>
    <w:p w14:paraId="3DAABA34" w14:textId="77777777" w:rsidR="00C31804" w:rsidRPr="00420318" w:rsidRDefault="00C31804" w:rsidP="008A73BD">
      <w:pPr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 w:rsidRPr="00420318">
        <w:rPr>
          <w:color w:val="000000"/>
          <w:sz w:val="18"/>
          <w:szCs w:val="18"/>
        </w:rPr>
        <w:t xml:space="preserve">Marketing </w:t>
      </w:r>
    </w:p>
    <w:p w14:paraId="59B622CC" w14:textId="77777777" w:rsidR="005338AA" w:rsidRPr="00420318" w:rsidRDefault="005338AA" w:rsidP="008A73BD">
      <w:pPr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 w:rsidRPr="00420318">
        <w:rPr>
          <w:color w:val="000000"/>
          <w:sz w:val="18"/>
          <w:szCs w:val="18"/>
        </w:rPr>
        <w:t xml:space="preserve">Resources Management </w:t>
      </w:r>
    </w:p>
    <w:p w14:paraId="3B61D802" w14:textId="77777777" w:rsidR="005338AA" w:rsidRPr="00420318" w:rsidRDefault="00C31804" w:rsidP="008A73BD">
      <w:pPr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 w:rsidRPr="00420318">
        <w:rPr>
          <w:color w:val="000000"/>
          <w:sz w:val="18"/>
          <w:szCs w:val="18"/>
        </w:rPr>
        <w:t xml:space="preserve">Problem Solving </w:t>
      </w:r>
    </w:p>
    <w:p w14:paraId="33A88DC8" w14:textId="77777777" w:rsidR="00C31804" w:rsidRPr="00420318" w:rsidRDefault="00C31804" w:rsidP="008A73BD">
      <w:pPr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 w:rsidRPr="00420318">
        <w:rPr>
          <w:color w:val="000000"/>
          <w:sz w:val="18"/>
          <w:szCs w:val="18"/>
        </w:rPr>
        <w:t>Account Management</w:t>
      </w:r>
    </w:p>
    <w:p w14:paraId="64540F51" w14:textId="77777777" w:rsidR="005338AA" w:rsidRDefault="005338AA" w:rsidP="007E33CD">
      <w:pPr>
        <w:spacing w:after="0" w:line="240" w:lineRule="auto"/>
        <w:rPr>
          <w:color w:val="000000"/>
          <w:sz w:val="18"/>
          <w:szCs w:val="18"/>
        </w:rPr>
      </w:pPr>
    </w:p>
    <w:p w14:paraId="07DC7237" w14:textId="77777777" w:rsidR="007F665A" w:rsidRPr="00420318" w:rsidRDefault="007F665A" w:rsidP="007E33CD">
      <w:pPr>
        <w:spacing w:after="0" w:line="240" w:lineRule="auto"/>
        <w:rPr>
          <w:color w:val="000000"/>
          <w:sz w:val="18"/>
          <w:szCs w:val="18"/>
        </w:rPr>
        <w:sectPr w:rsidR="007F665A" w:rsidRPr="00420318" w:rsidSect="00DE0306">
          <w:type w:val="continuous"/>
          <w:pgSz w:w="12240" w:h="15840"/>
          <w:pgMar w:top="900" w:right="1440" w:bottom="1440" w:left="1440" w:header="720" w:footer="720" w:gutter="0"/>
          <w:cols w:num="3" w:space="90"/>
          <w:docGrid w:linePitch="360"/>
        </w:sect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2F166F04" w14:textId="77777777" w:rsidR="00C31804" w:rsidRDefault="00C31804" w:rsidP="007E33CD">
      <w:pPr>
        <w:spacing w:after="0" w:line="240" w:lineRule="auto"/>
        <w:rPr>
          <w:color w:val="000000"/>
          <w:sz w:val="18"/>
          <w:szCs w:val="18"/>
        </w:rPr>
      </w:pPr>
    </w:p>
    <w:p w14:paraId="0AADA76D" w14:textId="77777777" w:rsidR="008C6B46" w:rsidRDefault="008C6B46" w:rsidP="007E33CD">
      <w:pPr>
        <w:spacing w:after="0" w:line="240" w:lineRule="auto"/>
        <w:rPr>
          <w:color w:val="000000"/>
          <w:sz w:val="18"/>
          <w:szCs w:val="18"/>
        </w:rPr>
      </w:pPr>
    </w:p>
    <w:p w14:paraId="42FCB233" w14:textId="77777777" w:rsidR="008C6B46" w:rsidRPr="00420318" w:rsidRDefault="008C6B46" w:rsidP="007E33CD">
      <w:pPr>
        <w:spacing w:after="0" w:line="240" w:lineRule="auto"/>
        <w:rPr>
          <w:color w:val="000000"/>
          <w:sz w:val="18"/>
          <w:szCs w:val="18"/>
        </w:rPr>
        <w:sectPr w:rsidR="008C6B46" w:rsidRPr="00420318" w:rsidSect="00DE0306">
          <w:type w:val="continuous"/>
          <w:pgSz w:w="12240" w:h="15840"/>
          <w:pgMar w:top="900" w:right="1440" w:bottom="1440" w:left="1440" w:header="720" w:footer="720" w:gutter="0"/>
          <w:cols w:space="90"/>
          <w:docGrid w:linePitch="360"/>
        </w:sectPr>
      </w:pPr>
    </w:p>
    <w:p w14:paraId="734D31CE" w14:textId="77777777" w:rsidR="0022708A" w:rsidRPr="00420318" w:rsidRDefault="009436C1" w:rsidP="007E33CD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0D0D0D"/>
        <w:rPr>
          <w:rFonts w:cs="Times New Roman"/>
          <w:b/>
          <w:bCs/>
          <w:sz w:val="18"/>
          <w:szCs w:val="18"/>
        </w:rPr>
      </w:pPr>
      <w:r w:rsidRPr="00420318">
        <w:rPr>
          <w:rFonts w:cs="Times New Roman"/>
          <w:b/>
          <w:bCs/>
          <w:sz w:val="18"/>
          <w:szCs w:val="18"/>
        </w:rPr>
        <w:t>EDUCATION</w:t>
      </w:r>
    </w:p>
    <w:p w14:paraId="737C9F86" w14:textId="77777777" w:rsidR="000133A3" w:rsidRPr="00420318" w:rsidRDefault="00DC5DBB" w:rsidP="007E33CD">
      <w:pPr>
        <w:pStyle w:val="NoSpacing"/>
        <w:rPr>
          <w:rFonts w:ascii="Cambria" w:hAnsi="Cambria" w:cs="Times New Roman"/>
          <w:color w:val="000000"/>
          <w:sz w:val="20"/>
          <w:szCs w:val="20"/>
        </w:rPr>
      </w:pPr>
      <w:r w:rsidRPr="00420318">
        <w:rPr>
          <w:rFonts w:ascii="Cambria" w:hAnsi="Cambria" w:cs="Times New Roman"/>
          <w:color w:val="000000"/>
          <w:sz w:val="20"/>
          <w:szCs w:val="20"/>
        </w:rPr>
        <w:tab/>
      </w:r>
      <w:r w:rsidRPr="00420318">
        <w:rPr>
          <w:rFonts w:ascii="Cambria" w:hAnsi="Cambria" w:cs="Times New Roman"/>
          <w:color w:val="000000"/>
          <w:sz w:val="20"/>
          <w:szCs w:val="20"/>
        </w:rPr>
        <w:tab/>
      </w:r>
    </w:p>
    <w:p w14:paraId="0F00C2E8" w14:textId="77777777" w:rsidR="0022165A" w:rsidRPr="00420318" w:rsidRDefault="0039096B" w:rsidP="0039096B">
      <w:pPr>
        <w:pStyle w:val="NoSpacing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Bachelor in International Business (Business Administration)</w:t>
      </w:r>
      <w:r w:rsidR="0022165A" w:rsidRPr="00420318">
        <w:rPr>
          <w:rFonts w:cs="Calibri"/>
          <w:b/>
          <w:sz w:val="18"/>
          <w:szCs w:val="18"/>
        </w:rPr>
        <w:tab/>
      </w:r>
      <w:r w:rsidR="00202879"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 xml:space="preserve">  </w:t>
      </w:r>
      <w:r w:rsidR="00202879">
        <w:rPr>
          <w:rFonts w:cs="Calibri"/>
          <w:b/>
          <w:sz w:val="18"/>
          <w:szCs w:val="18"/>
        </w:rPr>
        <w:tab/>
      </w:r>
      <w:r w:rsidR="00202879"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 xml:space="preserve">                  </w:t>
      </w:r>
      <w:r w:rsidR="00202879">
        <w:rPr>
          <w:rFonts w:cs="Calibri"/>
          <w:b/>
          <w:sz w:val="18"/>
          <w:szCs w:val="18"/>
        </w:rPr>
        <w:t>20</w:t>
      </w:r>
      <w:r>
        <w:rPr>
          <w:rFonts w:cs="Calibri"/>
          <w:b/>
          <w:sz w:val="18"/>
          <w:szCs w:val="18"/>
        </w:rPr>
        <w:t>11</w:t>
      </w:r>
      <w:r w:rsidR="0022165A" w:rsidRPr="00420318">
        <w:rPr>
          <w:rFonts w:cs="Calibri"/>
          <w:b/>
          <w:sz w:val="18"/>
          <w:szCs w:val="18"/>
        </w:rPr>
        <w:tab/>
      </w:r>
    </w:p>
    <w:p w14:paraId="2B41EF10" w14:textId="77777777" w:rsidR="0022165A" w:rsidRDefault="00202879" w:rsidP="0022165A">
      <w:pPr>
        <w:pStyle w:val="NoSpacing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American Universal College, Lebanon</w:t>
      </w:r>
    </w:p>
    <w:p w14:paraId="1B7CF5CF" w14:textId="77777777" w:rsidR="00202879" w:rsidRDefault="00202879" w:rsidP="0022165A">
      <w:pPr>
        <w:pStyle w:val="NoSpacing"/>
        <w:rPr>
          <w:rFonts w:cs="Calibri"/>
          <w:sz w:val="18"/>
          <w:szCs w:val="18"/>
        </w:rPr>
      </w:pPr>
    </w:p>
    <w:p w14:paraId="23EEB422" w14:textId="77777777" w:rsidR="00202879" w:rsidRPr="00202879" w:rsidRDefault="00202879" w:rsidP="0022165A">
      <w:pPr>
        <w:pStyle w:val="NoSpacing"/>
        <w:rPr>
          <w:rFonts w:cs="Calibri"/>
          <w:b/>
          <w:sz w:val="18"/>
          <w:szCs w:val="18"/>
        </w:rPr>
      </w:pPr>
      <w:r w:rsidRPr="00202879">
        <w:rPr>
          <w:rFonts w:cs="Calibri"/>
          <w:b/>
          <w:sz w:val="18"/>
          <w:szCs w:val="18"/>
        </w:rPr>
        <w:t>High School Degree</w:t>
      </w:r>
    </w:p>
    <w:p w14:paraId="17813D18" w14:textId="77777777" w:rsidR="00202879" w:rsidRPr="00420318" w:rsidRDefault="0039096B" w:rsidP="0039096B">
      <w:pPr>
        <w:pStyle w:val="NoSpacing"/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Elysee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Hazmieh</w:t>
      </w:r>
      <w:proofErr w:type="spellEnd"/>
      <w:r w:rsidR="00202879">
        <w:rPr>
          <w:rFonts w:cs="Calibri"/>
          <w:sz w:val="18"/>
          <w:szCs w:val="18"/>
        </w:rPr>
        <w:t>, Lebanon</w:t>
      </w:r>
      <w:r w:rsidR="00202879">
        <w:rPr>
          <w:rFonts w:cs="Calibri"/>
          <w:sz w:val="18"/>
          <w:szCs w:val="18"/>
        </w:rPr>
        <w:tab/>
      </w:r>
      <w:r w:rsidR="00202879">
        <w:rPr>
          <w:rFonts w:cs="Calibri"/>
          <w:sz w:val="18"/>
          <w:szCs w:val="18"/>
        </w:rPr>
        <w:tab/>
      </w:r>
      <w:r w:rsidR="00202879">
        <w:rPr>
          <w:rFonts w:cs="Calibri"/>
          <w:sz w:val="18"/>
          <w:szCs w:val="18"/>
        </w:rPr>
        <w:tab/>
      </w:r>
      <w:r w:rsidR="00202879">
        <w:rPr>
          <w:rFonts w:cs="Calibri"/>
          <w:sz w:val="18"/>
          <w:szCs w:val="18"/>
        </w:rPr>
        <w:tab/>
      </w:r>
      <w:r w:rsidR="00202879">
        <w:rPr>
          <w:rFonts w:cs="Calibri"/>
          <w:sz w:val="18"/>
          <w:szCs w:val="18"/>
        </w:rPr>
        <w:tab/>
      </w:r>
      <w:r w:rsidR="00202879">
        <w:rPr>
          <w:rFonts w:cs="Calibri"/>
          <w:sz w:val="18"/>
          <w:szCs w:val="18"/>
        </w:rPr>
        <w:tab/>
      </w:r>
      <w:r w:rsidR="00202879">
        <w:rPr>
          <w:rFonts w:cs="Calibri"/>
          <w:sz w:val="18"/>
          <w:szCs w:val="18"/>
        </w:rPr>
        <w:tab/>
      </w:r>
      <w:r w:rsidR="00202879">
        <w:rPr>
          <w:rFonts w:cs="Calibri"/>
          <w:sz w:val="18"/>
          <w:szCs w:val="18"/>
        </w:rPr>
        <w:tab/>
      </w:r>
      <w:r w:rsidR="00202879">
        <w:rPr>
          <w:rFonts w:cs="Calibri"/>
          <w:sz w:val="18"/>
          <w:szCs w:val="18"/>
        </w:rPr>
        <w:tab/>
      </w:r>
      <w:r w:rsidR="00202879" w:rsidRPr="00202879">
        <w:rPr>
          <w:rFonts w:cs="Calibri"/>
          <w:b/>
          <w:sz w:val="18"/>
          <w:szCs w:val="18"/>
        </w:rPr>
        <w:t>200</w:t>
      </w:r>
      <w:r>
        <w:rPr>
          <w:rFonts w:cs="Calibri"/>
          <w:b/>
          <w:sz w:val="18"/>
          <w:szCs w:val="18"/>
        </w:rPr>
        <w:t>8</w:t>
      </w:r>
    </w:p>
    <w:p w14:paraId="541172CC" w14:textId="77777777" w:rsidR="00DC5DBB" w:rsidRDefault="00DC5DBB" w:rsidP="007E33CD">
      <w:pPr>
        <w:pStyle w:val="NoSpacing"/>
        <w:rPr>
          <w:rFonts w:cs="Times New Roman"/>
          <w:sz w:val="18"/>
          <w:szCs w:val="18"/>
        </w:rPr>
      </w:pPr>
    </w:p>
    <w:p w14:paraId="3C6DD4FA" w14:textId="77777777" w:rsidR="008C6B46" w:rsidRPr="00420318" w:rsidRDefault="008C6B46" w:rsidP="007E33CD">
      <w:pPr>
        <w:pStyle w:val="NoSpacing"/>
        <w:rPr>
          <w:rFonts w:cs="Times New Roman"/>
          <w:sz w:val="18"/>
          <w:szCs w:val="18"/>
        </w:rPr>
      </w:pPr>
    </w:p>
    <w:p w14:paraId="5C903EA1" w14:textId="77777777" w:rsidR="00EB7DBA" w:rsidRPr="00420318" w:rsidRDefault="009436C1" w:rsidP="00EB7DBA">
      <w:pPr>
        <w:pBdr>
          <w:top w:val="single" w:sz="4" w:space="1" w:color="auto"/>
          <w:bottom w:val="single" w:sz="4" w:space="0" w:color="auto"/>
        </w:pBdr>
        <w:shd w:val="clear" w:color="auto" w:fill="0D0D0D"/>
        <w:spacing w:line="240" w:lineRule="auto"/>
        <w:rPr>
          <w:rFonts w:cs="Times New Roman"/>
          <w:b/>
          <w:bCs/>
          <w:sz w:val="18"/>
          <w:szCs w:val="18"/>
        </w:rPr>
      </w:pPr>
      <w:r w:rsidRPr="00420318">
        <w:rPr>
          <w:rFonts w:cs="Times New Roman"/>
          <w:b/>
          <w:bCs/>
          <w:sz w:val="18"/>
          <w:szCs w:val="18"/>
        </w:rPr>
        <w:t>PROFESSIONAL EXPERIENCE AND SIGNIFICANT ACHIEVEMENTS</w:t>
      </w:r>
    </w:p>
    <w:p w14:paraId="003A7E1C" w14:textId="53238440" w:rsidR="00CB2AE3" w:rsidRPr="001A5DAC" w:rsidRDefault="00B73366" w:rsidP="00CB2AE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sz w:val="18"/>
          <w:szCs w:val="18"/>
        </w:rPr>
      </w:pPr>
      <w:proofErr w:type="spellStart"/>
      <w:r w:rsidRPr="001A5DAC">
        <w:rPr>
          <w:rFonts w:cs="Calibri"/>
          <w:sz w:val="18"/>
          <w:szCs w:val="18"/>
        </w:rPr>
        <w:t>Miled</w:t>
      </w:r>
      <w:proofErr w:type="spellEnd"/>
      <w:r w:rsidRPr="001A5DAC">
        <w:rPr>
          <w:rFonts w:cs="Calibri"/>
          <w:sz w:val="18"/>
          <w:szCs w:val="18"/>
        </w:rPr>
        <w:t xml:space="preserve"> </w:t>
      </w:r>
      <w:proofErr w:type="spellStart"/>
      <w:r w:rsidRPr="001A5DAC">
        <w:rPr>
          <w:rFonts w:cs="Calibri"/>
          <w:sz w:val="18"/>
          <w:szCs w:val="18"/>
        </w:rPr>
        <w:t>Ghanem</w:t>
      </w:r>
      <w:proofErr w:type="spellEnd"/>
      <w:r w:rsidRPr="001A5DAC">
        <w:rPr>
          <w:rFonts w:cs="Calibri"/>
          <w:sz w:val="18"/>
          <w:szCs w:val="18"/>
        </w:rPr>
        <w:t xml:space="preserve"> El Hajj </w:t>
      </w:r>
      <w:r w:rsidR="00380C43">
        <w:rPr>
          <w:rFonts w:cs="Calibri"/>
          <w:sz w:val="18"/>
          <w:szCs w:val="18"/>
        </w:rPr>
        <w:t>Of</w:t>
      </w:r>
      <w:bookmarkStart w:id="0" w:name="_GoBack"/>
      <w:bookmarkEnd w:id="0"/>
      <w:r w:rsidRPr="001A5DAC">
        <w:rPr>
          <w:rFonts w:cs="Calibri"/>
          <w:sz w:val="18"/>
          <w:szCs w:val="18"/>
        </w:rPr>
        <w:t>fice</w:t>
      </w:r>
      <w:r w:rsidR="00CB2AE3">
        <w:rPr>
          <w:rFonts w:cs="Calibri"/>
          <w:sz w:val="18"/>
          <w:szCs w:val="18"/>
        </w:rPr>
        <w:t xml:space="preserve">                                                                                                                                             2013 </w:t>
      </w:r>
      <w:r w:rsidR="00ED7053">
        <w:rPr>
          <w:rFonts w:cs="Calibri"/>
          <w:sz w:val="18"/>
          <w:szCs w:val="18"/>
        </w:rPr>
        <w:t>– present</w:t>
      </w:r>
    </w:p>
    <w:p w14:paraId="6639CC7C" w14:textId="4B26407F" w:rsidR="00FA7901" w:rsidRPr="001A5DAC" w:rsidRDefault="009F33BB" w:rsidP="00FA7901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sz w:val="18"/>
          <w:szCs w:val="18"/>
        </w:rPr>
      </w:pPr>
      <w:r w:rsidRPr="001A5DAC">
        <w:rPr>
          <w:rFonts w:cs="Calibri"/>
          <w:sz w:val="18"/>
          <w:szCs w:val="18"/>
        </w:rPr>
        <w:t xml:space="preserve">                 </w:t>
      </w:r>
    </w:p>
    <w:p w14:paraId="23F93ABE" w14:textId="3C01B174" w:rsidR="00820C00" w:rsidRPr="001A5DAC" w:rsidRDefault="004111EF" w:rsidP="00F07D6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b/>
          <w:sz w:val="18"/>
          <w:szCs w:val="18"/>
        </w:rPr>
      </w:pPr>
      <w:r w:rsidRPr="001A5DAC">
        <w:rPr>
          <w:rFonts w:cs="Calibri"/>
          <w:b/>
          <w:sz w:val="18"/>
          <w:szCs w:val="18"/>
        </w:rPr>
        <w:t>Business transactions</w:t>
      </w:r>
      <w:r w:rsidR="00587550" w:rsidRPr="001A5DAC">
        <w:rPr>
          <w:rFonts w:cs="Calibri"/>
          <w:b/>
          <w:sz w:val="18"/>
          <w:szCs w:val="18"/>
        </w:rPr>
        <w:t xml:space="preserve"> – </w:t>
      </w:r>
      <w:r w:rsidR="00DA1140" w:rsidRPr="001A5DAC">
        <w:rPr>
          <w:rFonts w:cs="Calibri"/>
          <w:b/>
          <w:sz w:val="18"/>
          <w:szCs w:val="18"/>
        </w:rPr>
        <w:t>Beirut, Lebanon</w:t>
      </w:r>
    </w:p>
    <w:p w14:paraId="40813B92" w14:textId="3999DBE1" w:rsidR="009D596A" w:rsidRDefault="00F07B74" w:rsidP="005408E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b/>
          <w:sz w:val="18"/>
          <w:szCs w:val="18"/>
        </w:rPr>
      </w:pPr>
      <w:r w:rsidRPr="001A5DAC">
        <w:rPr>
          <w:rFonts w:cs="Calibri"/>
          <w:b/>
          <w:sz w:val="18"/>
          <w:szCs w:val="18"/>
        </w:rPr>
        <w:t xml:space="preserve">     </w:t>
      </w:r>
    </w:p>
    <w:p w14:paraId="3D717F3B" w14:textId="752A69CE" w:rsidR="00FA7901" w:rsidRPr="001A5DAC" w:rsidRDefault="009D596A" w:rsidP="00F07D6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sz w:val="18"/>
          <w:szCs w:val="18"/>
        </w:rPr>
      </w:pPr>
      <w:r>
        <w:rPr>
          <w:rFonts w:cs="Calibri"/>
          <w:b/>
          <w:sz w:val="18"/>
          <w:szCs w:val="18"/>
        </w:rPr>
        <w:t xml:space="preserve">        </w:t>
      </w:r>
      <w:r w:rsidR="00F07B74" w:rsidRPr="001A5DAC">
        <w:rPr>
          <w:rFonts w:cs="Calibri"/>
          <w:b/>
          <w:sz w:val="18"/>
          <w:szCs w:val="18"/>
        </w:rPr>
        <w:t>.</w:t>
      </w:r>
      <w:r w:rsidR="00F07B74" w:rsidRPr="001A5DAC">
        <w:rPr>
          <w:rFonts w:cs="Calibri"/>
          <w:sz w:val="18"/>
          <w:szCs w:val="18"/>
        </w:rPr>
        <w:t>Cars registrations</w:t>
      </w:r>
    </w:p>
    <w:p w14:paraId="73D2BFAD" w14:textId="0CFE0F0C" w:rsidR="00B05674" w:rsidRPr="00B05674" w:rsidRDefault="002A7DBF" w:rsidP="00B05674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sz w:val="18"/>
          <w:szCs w:val="18"/>
        </w:rPr>
      </w:pPr>
      <w:r w:rsidRPr="001A5DAC">
        <w:rPr>
          <w:rFonts w:cs="Calibri"/>
          <w:b/>
          <w:sz w:val="18"/>
          <w:szCs w:val="18"/>
        </w:rPr>
        <w:t xml:space="preserve">     </w:t>
      </w:r>
      <w:r w:rsidR="00F848A4">
        <w:rPr>
          <w:rFonts w:cs="Calibri"/>
          <w:b/>
          <w:sz w:val="18"/>
          <w:szCs w:val="18"/>
        </w:rPr>
        <w:t xml:space="preserve">   </w:t>
      </w:r>
      <w:r w:rsidRPr="001A5DAC">
        <w:rPr>
          <w:rFonts w:cs="Calibri"/>
          <w:b/>
          <w:sz w:val="18"/>
          <w:szCs w:val="18"/>
        </w:rPr>
        <w:t>.</w:t>
      </w:r>
      <w:r w:rsidRPr="001A5DAC">
        <w:rPr>
          <w:rFonts w:cs="Calibri"/>
          <w:sz w:val="18"/>
          <w:szCs w:val="18"/>
        </w:rPr>
        <w:t>Driving licenses</w:t>
      </w:r>
    </w:p>
    <w:p w14:paraId="1DCE8BCB" w14:textId="77777777" w:rsidR="006F7C8A" w:rsidRPr="001A5DAC" w:rsidRDefault="006F7C8A" w:rsidP="00F07D6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sz w:val="18"/>
          <w:szCs w:val="18"/>
        </w:rPr>
      </w:pPr>
    </w:p>
    <w:p w14:paraId="4C714AA7" w14:textId="77777777" w:rsidR="00427E43" w:rsidRPr="00427E43" w:rsidRDefault="00427E43" w:rsidP="00427E4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i/>
          <w:sz w:val="18"/>
          <w:szCs w:val="18"/>
        </w:rPr>
      </w:pPr>
    </w:p>
    <w:p w14:paraId="24BF8F17" w14:textId="040737ED" w:rsidR="00BB4FCD" w:rsidRDefault="00F07D63" w:rsidP="00F07D6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i/>
          <w:sz w:val="18"/>
          <w:szCs w:val="18"/>
        </w:rPr>
      </w:pPr>
      <w:r>
        <w:rPr>
          <w:rFonts w:cs="Calibri"/>
          <w:i/>
          <w:sz w:val="18"/>
          <w:szCs w:val="18"/>
        </w:rPr>
        <w:t>Mobile, Handhelds and Retail Business</w:t>
      </w:r>
      <w:r w:rsidR="00BB4FCD">
        <w:rPr>
          <w:rFonts w:cs="Calibri"/>
          <w:i/>
          <w:sz w:val="18"/>
          <w:szCs w:val="18"/>
        </w:rPr>
        <w:tab/>
      </w:r>
      <w:r w:rsidR="00BB4FCD">
        <w:rPr>
          <w:rFonts w:cs="Calibri"/>
          <w:i/>
          <w:sz w:val="18"/>
          <w:szCs w:val="18"/>
        </w:rPr>
        <w:tab/>
      </w:r>
      <w:r w:rsidR="00BB4FCD">
        <w:rPr>
          <w:rFonts w:cs="Calibri"/>
          <w:i/>
          <w:sz w:val="18"/>
          <w:szCs w:val="18"/>
        </w:rPr>
        <w:tab/>
      </w:r>
      <w:r w:rsidR="00BB4FCD">
        <w:rPr>
          <w:rFonts w:cs="Calibri"/>
          <w:i/>
          <w:sz w:val="18"/>
          <w:szCs w:val="18"/>
        </w:rPr>
        <w:tab/>
      </w:r>
      <w:r w:rsidR="00BB4FCD">
        <w:rPr>
          <w:rFonts w:cs="Calibri"/>
          <w:i/>
          <w:sz w:val="18"/>
          <w:szCs w:val="18"/>
        </w:rPr>
        <w:tab/>
      </w:r>
      <w:r w:rsidR="00BB4FCD">
        <w:rPr>
          <w:rFonts w:cs="Calibri"/>
          <w:i/>
          <w:sz w:val="18"/>
          <w:szCs w:val="18"/>
        </w:rPr>
        <w:tab/>
      </w:r>
      <w:r>
        <w:rPr>
          <w:rFonts w:cs="Calibri"/>
          <w:i/>
          <w:sz w:val="18"/>
          <w:szCs w:val="18"/>
        </w:rPr>
        <w:tab/>
        <w:t xml:space="preserve">                 </w:t>
      </w:r>
      <w:r w:rsidR="00BB4FCD">
        <w:rPr>
          <w:rFonts w:cs="Calibri"/>
          <w:i/>
          <w:sz w:val="18"/>
          <w:szCs w:val="18"/>
        </w:rPr>
        <w:t>20</w:t>
      </w:r>
      <w:r>
        <w:rPr>
          <w:rFonts w:cs="Calibri"/>
          <w:i/>
          <w:sz w:val="18"/>
          <w:szCs w:val="18"/>
        </w:rPr>
        <w:t>09</w:t>
      </w:r>
      <w:r w:rsidR="00BB4FCD" w:rsidRPr="00420318">
        <w:rPr>
          <w:rFonts w:cs="Calibri"/>
          <w:i/>
          <w:sz w:val="18"/>
          <w:szCs w:val="18"/>
        </w:rPr>
        <w:t xml:space="preserve"> –</w:t>
      </w:r>
      <w:r w:rsidR="005C6BA3">
        <w:rPr>
          <w:rFonts w:cs="Calibri"/>
          <w:i/>
          <w:sz w:val="18"/>
          <w:szCs w:val="18"/>
        </w:rPr>
        <w:t xml:space="preserve"> 2012</w:t>
      </w:r>
    </w:p>
    <w:p w14:paraId="63E12EB5" w14:textId="77777777" w:rsidR="00BB4FCD" w:rsidRDefault="00F07D63" w:rsidP="00EB7DBA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b/>
          <w:i/>
          <w:sz w:val="18"/>
          <w:szCs w:val="18"/>
        </w:rPr>
      </w:pPr>
      <w:r>
        <w:rPr>
          <w:rFonts w:cs="Calibri"/>
          <w:b/>
          <w:i/>
          <w:sz w:val="18"/>
          <w:szCs w:val="18"/>
        </w:rPr>
        <w:t>Own</w:t>
      </w:r>
      <w:r w:rsidR="002D3281">
        <w:rPr>
          <w:rFonts w:cs="Calibri"/>
          <w:b/>
          <w:i/>
          <w:sz w:val="18"/>
          <w:szCs w:val="18"/>
        </w:rPr>
        <w:t>er</w:t>
      </w:r>
      <w:r>
        <w:rPr>
          <w:rFonts w:cs="Calibri"/>
          <w:b/>
          <w:i/>
          <w:sz w:val="18"/>
          <w:szCs w:val="18"/>
        </w:rPr>
        <w:t xml:space="preserve"> – Beirut, Lebanon</w:t>
      </w:r>
    </w:p>
    <w:p w14:paraId="50C9CF49" w14:textId="77777777" w:rsidR="00DE0306" w:rsidRDefault="00DE0306" w:rsidP="00F07D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00" w:lineRule="atLeast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 xml:space="preserve">Managing </w:t>
      </w:r>
      <w:r w:rsidR="00F07D63">
        <w:rPr>
          <w:rFonts w:eastAsia="Times New Roman" w:cs="Calibri"/>
          <w:sz w:val="18"/>
          <w:szCs w:val="18"/>
        </w:rPr>
        <w:t xml:space="preserve">Own Business with a </w:t>
      </w:r>
      <w:r>
        <w:rPr>
          <w:rFonts w:eastAsia="Times New Roman" w:cs="Calibri"/>
          <w:sz w:val="18"/>
          <w:szCs w:val="18"/>
        </w:rPr>
        <w:t xml:space="preserve">team of </w:t>
      </w:r>
      <w:r w:rsidR="00F07D63">
        <w:rPr>
          <w:rFonts w:eastAsia="Times New Roman" w:cs="Calibri"/>
          <w:sz w:val="18"/>
          <w:szCs w:val="18"/>
        </w:rPr>
        <w:t>5</w:t>
      </w:r>
      <w:r>
        <w:rPr>
          <w:rFonts w:eastAsia="Times New Roman" w:cs="Calibri"/>
          <w:sz w:val="18"/>
          <w:szCs w:val="18"/>
        </w:rPr>
        <w:t xml:space="preserve"> members</w:t>
      </w:r>
    </w:p>
    <w:p w14:paraId="6922152F" w14:textId="77777777" w:rsidR="00BB4FCD" w:rsidRPr="00BB4FCD" w:rsidRDefault="00BB4FCD" w:rsidP="002D32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00" w:lineRule="atLeast"/>
        <w:rPr>
          <w:rFonts w:eastAsia="Times New Roman" w:cs="Calibri"/>
          <w:sz w:val="18"/>
          <w:szCs w:val="18"/>
        </w:rPr>
      </w:pPr>
      <w:r w:rsidRPr="00BB4FCD">
        <w:rPr>
          <w:rFonts w:eastAsia="Times New Roman" w:cs="Calibri"/>
          <w:sz w:val="18"/>
          <w:szCs w:val="18"/>
        </w:rPr>
        <w:t>In-depth knowledge of contract negotiation, project management, risk management, financial management, marketing management and employee management</w:t>
      </w:r>
    </w:p>
    <w:p w14:paraId="5B939AF7" w14:textId="77777777" w:rsidR="00BB4FCD" w:rsidRPr="00BB4FCD" w:rsidRDefault="008A058E" w:rsidP="002D32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00" w:lineRule="atLeast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>Persuading</w:t>
      </w:r>
      <w:r w:rsidR="00BB4FCD" w:rsidRPr="00BB4FCD">
        <w:rPr>
          <w:rFonts w:eastAsia="Times New Roman" w:cs="Calibri"/>
          <w:sz w:val="18"/>
          <w:szCs w:val="18"/>
        </w:rPr>
        <w:t xml:space="preserve"> executives and business professionals</w:t>
      </w:r>
    </w:p>
    <w:p w14:paraId="48ACEF57" w14:textId="77777777" w:rsidR="00BB4FCD" w:rsidRPr="00BB4FCD" w:rsidRDefault="00BB4FCD" w:rsidP="00F07D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00" w:lineRule="atLeast"/>
        <w:rPr>
          <w:rFonts w:eastAsia="Times New Roman" w:cs="Calibri"/>
          <w:sz w:val="18"/>
          <w:szCs w:val="18"/>
        </w:rPr>
      </w:pPr>
      <w:r w:rsidRPr="00BB4FCD">
        <w:rPr>
          <w:rFonts w:eastAsia="Times New Roman" w:cs="Calibri"/>
          <w:sz w:val="18"/>
          <w:szCs w:val="18"/>
        </w:rPr>
        <w:t xml:space="preserve">In-depth knowledge of marketing strategies </w:t>
      </w:r>
      <w:r w:rsidR="002D3281" w:rsidRPr="002D3281">
        <w:rPr>
          <w:rFonts w:eastAsia="Times New Roman" w:cs="Calibri"/>
          <w:sz w:val="18"/>
          <w:szCs w:val="18"/>
        </w:rPr>
        <w:t>such as</w:t>
      </w:r>
      <w:r w:rsidRPr="00BB4FCD">
        <w:rPr>
          <w:rFonts w:eastAsia="Times New Roman" w:cs="Calibri"/>
          <w:sz w:val="18"/>
          <w:szCs w:val="18"/>
        </w:rPr>
        <w:t xml:space="preserve"> </w:t>
      </w:r>
      <w:r w:rsidR="00F07D63">
        <w:rPr>
          <w:rFonts w:eastAsia="Times New Roman" w:cs="Calibri"/>
          <w:sz w:val="18"/>
          <w:szCs w:val="18"/>
        </w:rPr>
        <w:t xml:space="preserve">businesses </w:t>
      </w:r>
      <w:r w:rsidRPr="00BB4FCD">
        <w:rPr>
          <w:rFonts w:eastAsia="Times New Roman" w:cs="Calibri"/>
          <w:sz w:val="18"/>
          <w:szCs w:val="18"/>
        </w:rPr>
        <w:t xml:space="preserve">development and </w:t>
      </w:r>
      <w:r w:rsidR="00F07D63">
        <w:rPr>
          <w:rFonts w:eastAsia="Times New Roman" w:cs="Calibri"/>
          <w:sz w:val="18"/>
          <w:szCs w:val="18"/>
        </w:rPr>
        <w:t xml:space="preserve">product </w:t>
      </w:r>
      <w:r w:rsidRPr="00BB4FCD">
        <w:rPr>
          <w:rFonts w:eastAsia="Times New Roman" w:cs="Calibri"/>
          <w:sz w:val="18"/>
          <w:szCs w:val="18"/>
        </w:rPr>
        <w:t>pricing</w:t>
      </w:r>
    </w:p>
    <w:p w14:paraId="2D66AEE1" w14:textId="77777777" w:rsidR="00DE0306" w:rsidRPr="00F07D63" w:rsidRDefault="008A058E" w:rsidP="00F07D6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Managing</w:t>
      </w:r>
      <w:r w:rsidR="00DE0306" w:rsidRPr="002D3281">
        <w:rPr>
          <w:rFonts w:cs="Calibri"/>
          <w:sz w:val="18"/>
          <w:szCs w:val="18"/>
        </w:rPr>
        <w:t xml:space="preserve"> production</w:t>
      </w:r>
      <w:r w:rsidR="00F07D63">
        <w:rPr>
          <w:rFonts w:cs="Calibri"/>
          <w:sz w:val="18"/>
          <w:szCs w:val="18"/>
        </w:rPr>
        <w:t xml:space="preserve"> dates</w:t>
      </w:r>
    </w:p>
    <w:p w14:paraId="574FB226" w14:textId="77777777" w:rsidR="00DE0306" w:rsidRPr="002D3281" w:rsidRDefault="00DE0306" w:rsidP="00DE030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alibri"/>
          <w:sz w:val="18"/>
          <w:szCs w:val="18"/>
        </w:rPr>
      </w:pPr>
      <w:r w:rsidRPr="002D3281">
        <w:rPr>
          <w:rFonts w:cs="Calibri"/>
          <w:sz w:val="18"/>
          <w:szCs w:val="18"/>
        </w:rPr>
        <w:t>Dividing workload among team members and managing employee relations.</w:t>
      </w:r>
    </w:p>
    <w:p w14:paraId="27722F6D" w14:textId="77777777" w:rsidR="00DE0306" w:rsidRPr="00BF27E0" w:rsidRDefault="00F07D63" w:rsidP="00BF27E0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Customer service management.</w:t>
      </w:r>
    </w:p>
    <w:p w14:paraId="62923758" w14:textId="77777777" w:rsidR="00D47B8D" w:rsidRDefault="00D47B8D" w:rsidP="00DE03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184" w:lineRule="atLeast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>Handling Quality and Incident reporting.</w:t>
      </w:r>
    </w:p>
    <w:p w14:paraId="1E622780" w14:textId="77777777" w:rsidR="00D47B8D" w:rsidRDefault="00D47B8D" w:rsidP="00F07D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184" w:lineRule="atLeast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 xml:space="preserve">Auditing </w:t>
      </w:r>
      <w:r w:rsidR="00F07D63">
        <w:rPr>
          <w:rFonts w:eastAsia="Times New Roman" w:cs="Calibri"/>
          <w:sz w:val="18"/>
          <w:szCs w:val="18"/>
        </w:rPr>
        <w:t xml:space="preserve">and insuring the best </w:t>
      </w:r>
      <w:r>
        <w:rPr>
          <w:rFonts w:eastAsia="Times New Roman" w:cs="Calibri"/>
          <w:sz w:val="18"/>
          <w:szCs w:val="18"/>
        </w:rPr>
        <w:t>standards are met</w:t>
      </w:r>
      <w:r w:rsidR="00F07D63">
        <w:rPr>
          <w:rFonts w:eastAsia="Times New Roman" w:cs="Calibri"/>
          <w:sz w:val="18"/>
          <w:szCs w:val="18"/>
        </w:rPr>
        <w:t xml:space="preserve"> for the business</w:t>
      </w:r>
      <w:r>
        <w:rPr>
          <w:rFonts w:eastAsia="Times New Roman" w:cs="Calibri"/>
          <w:sz w:val="18"/>
          <w:szCs w:val="18"/>
        </w:rPr>
        <w:t>.</w:t>
      </w:r>
    </w:p>
    <w:p w14:paraId="36922EFE" w14:textId="77777777" w:rsidR="00F07D63" w:rsidRDefault="00F07D63" w:rsidP="00F07D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184" w:lineRule="atLeast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>Handling shops accounting.</w:t>
      </w:r>
    </w:p>
    <w:p w14:paraId="2121A9C8" w14:textId="77777777" w:rsidR="00F07D63" w:rsidRDefault="00F07D63" w:rsidP="00F07D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184" w:lineRule="atLeast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>Managing Purchases from various vendors.</w:t>
      </w:r>
    </w:p>
    <w:p w14:paraId="237B1987" w14:textId="77777777" w:rsidR="008C6B46" w:rsidRDefault="008C6B46" w:rsidP="00EB7DBA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i/>
          <w:sz w:val="18"/>
          <w:szCs w:val="18"/>
        </w:rPr>
      </w:pPr>
    </w:p>
    <w:p w14:paraId="448F088A" w14:textId="77777777" w:rsidR="00EB7DBA" w:rsidRPr="00420318" w:rsidRDefault="00F07D63" w:rsidP="00F07D6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i/>
          <w:sz w:val="18"/>
          <w:szCs w:val="18"/>
        </w:rPr>
      </w:pPr>
      <w:r>
        <w:rPr>
          <w:rFonts w:cs="Calibri"/>
          <w:i/>
          <w:sz w:val="18"/>
          <w:szCs w:val="18"/>
        </w:rPr>
        <w:t>Anne Klein Retail Group</w:t>
      </w:r>
      <w:r w:rsidR="00202879">
        <w:rPr>
          <w:rFonts w:cs="Calibri"/>
          <w:i/>
          <w:sz w:val="18"/>
          <w:szCs w:val="18"/>
        </w:rPr>
        <w:t xml:space="preserve"> </w:t>
      </w:r>
      <w:r w:rsidR="00202879">
        <w:rPr>
          <w:rFonts w:cs="Calibri"/>
          <w:i/>
          <w:sz w:val="18"/>
          <w:szCs w:val="18"/>
        </w:rPr>
        <w:tab/>
      </w:r>
      <w:r w:rsidR="00202879">
        <w:rPr>
          <w:rFonts w:cs="Calibri"/>
          <w:i/>
          <w:sz w:val="18"/>
          <w:szCs w:val="18"/>
        </w:rPr>
        <w:tab/>
      </w:r>
      <w:r w:rsidR="005262E5">
        <w:rPr>
          <w:rFonts w:cs="Calibri"/>
          <w:i/>
          <w:sz w:val="18"/>
          <w:szCs w:val="18"/>
        </w:rPr>
        <w:tab/>
      </w:r>
      <w:r w:rsidR="005262E5">
        <w:rPr>
          <w:rFonts w:cs="Calibri"/>
          <w:i/>
          <w:sz w:val="18"/>
          <w:szCs w:val="18"/>
        </w:rPr>
        <w:tab/>
      </w:r>
      <w:r w:rsidR="005262E5">
        <w:rPr>
          <w:rFonts w:cs="Calibri"/>
          <w:i/>
          <w:sz w:val="18"/>
          <w:szCs w:val="18"/>
        </w:rPr>
        <w:tab/>
      </w:r>
      <w:r w:rsidR="00202879">
        <w:rPr>
          <w:rFonts w:cs="Calibri"/>
          <w:i/>
          <w:sz w:val="18"/>
          <w:szCs w:val="18"/>
        </w:rPr>
        <w:t xml:space="preserve">  </w:t>
      </w:r>
      <w:r w:rsidR="00202879">
        <w:rPr>
          <w:rFonts w:cs="Calibri"/>
          <w:i/>
          <w:sz w:val="18"/>
          <w:szCs w:val="18"/>
        </w:rPr>
        <w:tab/>
      </w:r>
      <w:r w:rsidR="005262E5">
        <w:rPr>
          <w:rFonts w:cs="Calibri"/>
          <w:i/>
          <w:sz w:val="18"/>
          <w:szCs w:val="18"/>
        </w:rPr>
        <w:tab/>
      </w:r>
      <w:r>
        <w:rPr>
          <w:rFonts w:cs="Calibri"/>
          <w:i/>
          <w:sz w:val="18"/>
          <w:szCs w:val="18"/>
        </w:rPr>
        <w:t xml:space="preserve">                     </w:t>
      </w:r>
      <w:r w:rsidR="00202879">
        <w:rPr>
          <w:rFonts w:cs="Calibri"/>
          <w:i/>
          <w:sz w:val="18"/>
          <w:szCs w:val="18"/>
        </w:rPr>
        <w:t xml:space="preserve"> </w:t>
      </w:r>
      <w:r>
        <w:rPr>
          <w:rFonts w:cs="Calibri"/>
          <w:i/>
          <w:sz w:val="18"/>
          <w:szCs w:val="18"/>
        </w:rPr>
        <w:t xml:space="preserve">         </w:t>
      </w:r>
      <w:r w:rsidR="00202879">
        <w:rPr>
          <w:rFonts w:cs="Calibri"/>
          <w:i/>
          <w:sz w:val="18"/>
          <w:szCs w:val="18"/>
        </w:rPr>
        <w:t>200</w:t>
      </w:r>
      <w:r>
        <w:rPr>
          <w:rFonts w:cs="Calibri"/>
          <w:i/>
          <w:sz w:val="18"/>
          <w:szCs w:val="18"/>
        </w:rPr>
        <w:t>8</w:t>
      </w:r>
      <w:r w:rsidR="00EB7DBA" w:rsidRPr="00420318">
        <w:rPr>
          <w:rFonts w:cs="Calibri"/>
          <w:i/>
          <w:sz w:val="18"/>
          <w:szCs w:val="18"/>
        </w:rPr>
        <w:t xml:space="preserve"> – </w:t>
      </w:r>
      <w:r>
        <w:rPr>
          <w:rFonts w:cs="Calibri"/>
          <w:i/>
          <w:sz w:val="18"/>
          <w:szCs w:val="18"/>
        </w:rPr>
        <w:t>2009</w:t>
      </w:r>
    </w:p>
    <w:p w14:paraId="3E476E53" w14:textId="77777777" w:rsidR="005262E5" w:rsidRDefault="00F07D63" w:rsidP="00767D2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b/>
          <w:sz w:val="18"/>
          <w:szCs w:val="18"/>
        </w:rPr>
      </w:pPr>
      <w:r>
        <w:rPr>
          <w:rFonts w:cs="Calibri"/>
          <w:b/>
          <w:i/>
          <w:sz w:val="18"/>
          <w:szCs w:val="18"/>
        </w:rPr>
        <w:t>Sales – Beirut, Lebanon</w:t>
      </w:r>
    </w:p>
    <w:p w14:paraId="556037F9" w14:textId="77777777" w:rsidR="00F07D63" w:rsidRPr="00767D28" w:rsidRDefault="00EB7DBA" w:rsidP="00767D2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b/>
          <w:sz w:val="18"/>
          <w:szCs w:val="18"/>
        </w:rPr>
      </w:pPr>
      <w:r w:rsidRPr="00420318">
        <w:rPr>
          <w:rFonts w:cs="Calibri"/>
          <w:b/>
          <w:sz w:val="18"/>
          <w:szCs w:val="18"/>
        </w:rPr>
        <w:t xml:space="preserve">                                            </w:t>
      </w:r>
      <w:r w:rsidRPr="00420318">
        <w:rPr>
          <w:rFonts w:cs="Calibri"/>
          <w:b/>
          <w:sz w:val="18"/>
          <w:szCs w:val="18"/>
        </w:rPr>
        <w:tab/>
      </w:r>
      <w:r w:rsidRPr="00420318">
        <w:rPr>
          <w:rFonts w:cs="Calibri"/>
          <w:b/>
          <w:sz w:val="18"/>
          <w:szCs w:val="18"/>
        </w:rPr>
        <w:tab/>
      </w:r>
      <w:r w:rsidRPr="00420318">
        <w:rPr>
          <w:rFonts w:cs="Calibri"/>
          <w:b/>
          <w:sz w:val="18"/>
          <w:szCs w:val="18"/>
        </w:rPr>
        <w:tab/>
      </w:r>
      <w:r w:rsidRPr="00420318">
        <w:rPr>
          <w:rFonts w:cs="Calibri"/>
          <w:b/>
          <w:sz w:val="18"/>
          <w:szCs w:val="18"/>
        </w:rPr>
        <w:tab/>
      </w:r>
      <w:r w:rsidRPr="00420318">
        <w:rPr>
          <w:rFonts w:cs="Calibri"/>
          <w:b/>
          <w:sz w:val="18"/>
          <w:szCs w:val="18"/>
        </w:rPr>
        <w:tab/>
        <w:t xml:space="preserve">         </w:t>
      </w:r>
    </w:p>
    <w:p w14:paraId="675032C8" w14:textId="77777777" w:rsidR="00202879" w:rsidRPr="00202879" w:rsidRDefault="00767D28" w:rsidP="00F07D63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center" w:pos="4320"/>
          <w:tab w:val="right" w:pos="8640"/>
        </w:tabs>
        <w:jc w:val="both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Helping </w:t>
      </w:r>
      <w:r w:rsidR="00202879" w:rsidRPr="00202879">
        <w:rPr>
          <w:rFonts w:cs="Calibri"/>
          <w:bCs/>
          <w:sz w:val="18"/>
          <w:szCs w:val="18"/>
        </w:rPr>
        <w:t>customers.</w:t>
      </w:r>
    </w:p>
    <w:p w14:paraId="0AB90F02" w14:textId="77777777" w:rsidR="00202879" w:rsidRDefault="00767D28" w:rsidP="00202879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center" w:pos="4320"/>
          <w:tab w:val="right" w:pos="8640"/>
        </w:tabs>
        <w:jc w:val="both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Fixing</w:t>
      </w:r>
      <w:r w:rsidR="00EF133A">
        <w:rPr>
          <w:rFonts w:cs="Calibri"/>
          <w:bCs/>
          <w:sz w:val="18"/>
          <w:szCs w:val="18"/>
        </w:rPr>
        <w:t xml:space="preserve"> displays.</w:t>
      </w:r>
    </w:p>
    <w:p w14:paraId="788165DD" w14:textId="77777777" w:rsidR="00EF133A" w:rsidRDefault="00EF133A" w:rsidP="00767D2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i/>
          <w:sz w:val="18"/>
          <w:szCs w:val="18"/>
        </w:rPr>
      </w:pPr>
    </w:p>
    <w:p w14:paraId="172DBA96" w14:textId="77777777" w:rsidR="00EF133A" w:rsidRDefault="00EF133A" w:rsidP="000C0ED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i/>
          <w:sz w:val="18"/>
          <w:szCs w:val="18"/>
        </w:rPr>
      </w:pPr>
    </w:p>
    <w:p w14:paraId="505BC42A" w14:textId="77777777" w:rsidR="00EF133A" w:rsidRDefault="00EF133A" w:rsidP="000C0ED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i/>
          <w:sz w:val="18"/>
          <w:szCs w:val="18"/>
        </w:rPr>
      </w:pPr>
    </w:p>
    <w:p w14:paraId="6B815785" w14:textId="77777777" w:rsidR="000C0ED3" w:rsidRPr="00420318" w:rsidRDefault="008C6B46" w:rsidP="00EF133A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i/>
          <w:sz w:val="18"/>
          <w:szCs w:val="18"/>
        </w:rPr>
      </w:pPr>
      <w:proofErr w:type="spellStart"/>
      <w:r>
        <w:rPr>
          <w:rFonts w:cs="Calibri"/>
          <w:i/>
          <w:sz w:val="18"/>
          <w:szCs w:val="18"/>
        </w:rPr>
        <w:t>S</w:t>
      </w:r>
      <w:r w:rsidR="00EF133A">
        <w:rPr>
          <w:rFonts w:cs="Calibri"/>
          <w:i/>
          <w:sz w:val="18"/>
          <w:szCs w:val="18"/>
        </w:rPr>
        <w:t>tarsco</w:t>
      </w:r>
      <w:proofErr w:type="spellEnd"/>
      <w:r w:rsidR="000C0ED3">
        <w:rPr>
          <w:rFonts w:cs="Calibri"/>
          <w:i/>
          <w:sz w:val="18"/>
          <w:szCs w:val="18"/>
        </w:rPr>
        <w:t xml:space="preserve"> </w:t>
      </w:r>
      <w:r w:rsidR="00EF133A">
        <w:rPr>
          <w:rFonts w:cs="Calibri"/>
          <w:i/>
          <w:sz w:val="18"/>
          <w:szCs w:val="18"/>
        </w:rPr>
        <w:t xml:space="preserve">Swarovski    </w:t>
      </w:r>
      <w:r w:rsidR="000C0ED3">
        <w:rPr>
          <w:rFonts w:cs="Calibri"/>
          <w:i/>
          <w:sz w:val="18"/>
          <w:szCs w:val="18"/>
        </w:rPr>
        <w:tab/>
      </w:r>
      <w:r w:rsidR="000C0ED3">
        <w:rPr>
          <w:rFonts w:cs="Calibri"/>
          <w:i/>
          <w:sz w:val="18"/>
          <w:szCs w:val="18"/>
        </w:rPr>
        <w:tab/>
      </w:r>
      <w:r w:rsidR="000C0ED3">
        <w:rPr>
          <w:rFonts w:cs="Calibri"/>
          <w:i/>
          <w:sz w:val="18"/>
          <w:szCs w:val="18"/>
        </w:rPr>
        <w:tab/>
      </w:r>
      <w:r w:rsidR="000C0ED3">
        <w:rPr>
          <w:rFonts w:cs="Calibri"/>
          <w:i/>
          <w:sz w:val="18"/>
          <w:szCs w:val="18"/>
        </w:rPr>
        <w:tab/>
      </w:r>
      <w:r w:rsidR="000C0ED3">
        <w:rPr>
          <w:rFonts w:cs="Calibri"/>
          <w:i/>
          <w:sz w:val="18"/>
          <w:szCs w:val="18"/>
        </w:rPr>
        <w:tab/>
        <w:t xml:space="preserve">  </w:t>
      </w:r>
      <w:r w:rsidR="000C0ED3">
        <w:rPr>
          <w:rFonts w:cs="Calibri"/>
          <w:i/>
          <w:sz w:val="18"/>
          <w:szCs w:val="18"/>
        </w:rPr>
        <w:tab/>
      </w:r>
      <w:r w:rsidR="000C0ED3">
        <w:rPr>
          <w:rFonts w:cs="Calibri"/>
          <w:i/>
          <w:sz w:val="18"/>
          <w:szCs w:val="18"/>
        </w:rPr>
        <w:tab/>
      </w:r>
      <w:r w:rsidR="00EF133A">
        <w:rPr>
          <w:rFonts w:cs="Calibri"/>
          <w:i/>
          <w:sz w:val="18"/>
          <w:szCs w:val="18"/>
        </w:rPr>
        <w:t xml:space="preserve">                            </w:t>
      </w:r>
      <w:r w:rsidR="000C0ED3">
        <w:rPr>
          <w:rFonts w:cs="Calibri"/>
          <w:i/>
          <w:sz w:val="18"/>
          <w:szCs w:val="18"/>
        </w:rPr>
        <w:t>200</w:t>
      </w:r>
      <w:r w:rsidR="00EF133A">
        <w:rPr>
          <w:rFonts w:cs="Calibri"/>
          <w:i/>
          <w:sz w:val="18"/>
          <w:szCs w:val="18"/>
        </w:rPr>
        <w:t>7</w:t>
      </w:r>
      <w:r w:rsidR="000C0ED3" w:rsidRPr="00420318">
        <w:rPr>
          <w:rFonts w:cs="Calibri"/>
          <w:i/>
          <w:sz w:val="18"/>
          <w:szCs w:val="18"/>
        </w:rPr>
        <w:t xml:space="preserve"> –</w:t>
      </w:r>
      <w:r w:rsidR="00EF133A">
        <w:rPr>
          <w:rFonts w:cs="Calibri"/>
          <w:i/>
          <w:sz w:val="18"/>
          <w:szCs w:val="18"/>
        </w:rPr>
        <w:t xml:space="preserve"> </w:t>
      </w:r>
      <w:r w:rsidR="000C0ED3">
        <w:rPr>
          <w:rFonts w:cs="Calibri"/>
          <w:i/>
          <w:sz w:val="18"/>
          <w:szCs w:val="18"/>
        </w:rPr>
        <w:t>200</w:t>
      </w:r>
      <w:r w:rsidR="00EF133A">
        <w:rPr>
          <w:rFonts w:cs="Calibri"/>
          <w:i/>
          <w:sz w:val="18"/>
          <w:szCs w:val="18"/>
        </w:rPr>
        <w:t>8</w:t>
      </w:r>
    </w:p>
    <w:p w14:paraId="5C078878" w14:textId="77777777" w:rsidR="000C0ED3" w:rsidRDefault="000C0ED3" w:rsidP="006725D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b/>
          <w:i/>
          <w:sz w:val="18"/>
          <w:szCs w:val="18"/>
        </w:rPr>
      </w:pPr>
      <w:r>
        <w:rPr>
          <w:rFonts w:cs="Calibri"/>
          <w:b/>
          <w:i/>
          <w:sz w:val="18"/>
          <w:szCs w:val="18"/>
        </w:rPr>
        <w:t>Customer Service</w:t>
      </w:r>
      <w:r w:rsidR="006725D8">
        <w:rPr>
          <w:rFonts w:cs="Calibri"/>
          <w:b/>
          <w:i/>
          <w:sz w:val="18"/>
          <w:szCs w:val="18"/>
        </w:rPr>
        <w:t>, Salesman – Beirut, Lebanon</w:t>
      </w:r>
    </w:p>
    <w:p w14:paraId="280B46E0" w14:textId="77777777" w:rsidR="000C0ED3" w:rsidRDefault="000C0ED3" w:rsidP="000C0ED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b/>
          <w:i/>
          <w:sz w:val="18"/>
          <w:szCs w:val="18"/>
        </w:rPr>
      </w:pPr>
    </w:p>
    <w:p w14:paraId="53AACCB3" w14:textId="77777777" w:rsidR="000C0ED3" w:rsidRPr="000C0ED3" w:rsidRDefault="000C0ED3" w:rsidP="006725D8">
      <w:pPr>
        <w:numPr>
          <w:ilvl w:val="0"/>
          <w:numId w:val="17"/>
        </w:numPr>
        <w:spacing w:after="0" w:line="240" w:lineRule="auto"/>
        <w:rPr>
          <w:rFonts w:cs="Calibri"/>
          <w:color w:val="000000"/>
          <w:sz w:val="18"/>
          <w:szCs w:val="18"/>
        </w:rPr>
      </w:pPr>
      <w:r w:rsidRPr="000C0ED3">
        <w:rPr>
          <w:rFonts w:cs="Calibri"/>
          <w:color w:val="000000"/>
          <w:sz w:val="18"/>
          <w:szCs w:val="18"/>
        </w:rPr>
        <w:t>Reporting Clients queries.</w:t>
      </w:r>
    </w:p>
    <w:p w14:paraId="5A7BDA40" w14:textId="77777777" w:rsidR="000C0ED3" w:rsidRPr="000C0ED3" w:rsidRDefault="000C0ED3" w:rsidP="006725D8">
      <w:pPr>
        <w:numPr>
          <w:ilvl w:val="0"/>
          <w:numId w:val="17"/>
        </w:numPr>
        <w:spacing w:after="0" w:line="240" w:lineRule="auto"/>
        <w:rPr>
          <w:rFonts w:cs="Calibri"/>
          <w:color w:val="000000"/>
          <w:sz w:val="18"/>
          <w:szCs w:val="18"/>
        </w:rPr>
      </w:pPr>
      <w:r w:rsidRPr="000C0ED3">
        <w:rPr>
          <w:rFonts w:cs="Calibri"/>
          <w:color w:val="000000"/>
          <w:sz w:val="18"/>
          <w:szCs w:val="18"/>
        </w:rPr>
        <w:t xml:space="preserve">Marketing </w:t>
      </w:r>
      <w:r w:rsidR="006725D8">
        <w:rPr>
          <w:rFonts w:cs="Calibri"/>
          <w:color w:val="000000"/>
          <w:sz w:val="18"/>
          <w:szCs w:val="18"/>
        </w:rPr>
        <w:t>the new items</w:t>
      </w:r>
      <w:r w:rsidRPr="000C0ED3">
        <w:rPr>
          <w:rFonts w:cs="Calibri"/>
          <w:color w:val="000000"/>
          <w:sz w:val="18"/>
          <w:szCs w:val="18"/>
        </w:rPr>
        <w:t>.</w:t>
      </w:r>
    </w:p>
    <w:p w14:paraId="5C70A051" w14:textId="77777777" w:rsidR="000C0ED3" w:rsidRDefault="006725D8" w:rsidP="006725D8">
      <w:pPr>
        <w:numPr>
          <w:ilvl w:val="0"/>
          <w:numId w:val="17"/>
        </w:numPr>
        <w:spacing w:after="0" w:line="240" w:lineRule="auto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Customer Service</w:t>
      </w:r>
      <w:r w:rsidR="000C0ED3" w:rsidRPr="000C0ED3">
        <w:rPr>
          <w:rFonts w:cs="Calibri"/>
          <w:color w:val="000000"/>
          <w:sz w:val="18"/>
          <w:szCs w:val="18"/>
        </w:rPr>
        <w:t>.</w:t>
      </w:r>
    </w:p>
    <w:p w14:paraId="67C31FCF" w14:textId="77777777" w:rsidR="006725D8" w:rsidRPr="000C0ED3" w:rsidRDefault="006725D8" w:rsidP="006725D8">
      <w:pPr>
        <w:numPr>
          <w:ilvl w:val="0"/>
          <w:numId w:val="17"/>
        </w:numPr>
        <w:spacing w:after="0" w:line="240" w:lineRule="auto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Sales.</w:t>
      </w:r>
    </w:p>
    <w:p w14:paraId="43A846FA" w14:textId="77777777" w:rsidR="003B363D" w:rsidRDefault="003B363D" w:rsidP="003B363D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Calibri"/>
          <w:i/>
          <w:sz w:val="18"/>
          <w:szCs w:val="18"/>
        </w:rPr>
      </w:pPr>
    </w:p>
    <w:p w14:paraId="29B7CB8C" w14:textId="77777777" w:rsidR="00EB7DBA" w:rsidRPr="00420318" w:rsidRDefault="00EB7DBA" w:rsidP="0076308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18"/>
          <w:szCs w:val="18"/>
        </w:rPr>
      </w:pPr>
    </w:p>
    <w:p w14:paraId="0B0894D3" w14:textId="77777777" w:rsidR="00C508F7" w:rsidRPr="00420318" w:rsidRDefault="009436C1" w:rsidP="007E33CD">
      <w:pPr>
        <w:pBdr>
          <w:top w:val="single" w:sz="4" w:space="1" w:color="auto"/>
          <w:bottom w:val="single" w:sz="4" w:space="1" w:color="auto"/>
        </w:pBdr>
        <w:shd w:val="clear" w:color="auto" w:fill="0D0D0D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8"/>
          <w:szCs w:val="18"/>
        </w:rPr>
      </w:pPr>
      <w:r w:rsidRPr="00420318">
        <w:rPr>
          <w:rFonts w:cs="Times New Roman"/>
          <w:b/>
          <w:bCs/>
          <w:sz w:val="18"/>
          <w:szCs w:val="18"/>
        </w:rPr>
        <w:t>SKILLS</w:t>
      </w:r>
      <w:r w:rsidR="006838DC" w:rsidRPr="00420318">
        <w:rPr>
          <w:rFonts w:cs="Times New Roman"/>
          <w:b/>
          <w:bCs/>
          <w:sz w:val="18"/>
          <w:szCs w:val="18"/>
        </w:rPr>
        <w:t xml:space="preserve"> &amp; OTHERS</w:t>
      </w:r>
    </w:p>
    <w:p w14:paraId="634229C2" w14:textId="77777777" w:rsidR="00FF571F" w:rsidRPr="00420318" w:rsidRDefault="00FF571F" w:rsidP="00EB7DBA">
      <w:pPr>
        <w:pStyle w:val="NoSpacing"/>
        <w:rPr>
          <w:rFonts w:cs="Times New Roman"/>
          <w:sz w:val="18"/>
          <w:szCs w:val="18"/>
        </w:rPr>
      </w:pPr>
    </w:p>
    <w:p w14:paraId="7C48DFC6" w14:textId="77777777" w:rsidR="006838DC" w:rsidRPr="008C6B46" w:rsidRDefault="006838DC" w:rsidP="00EB7DBA">
      <w:pPr>
        <w:pStyle w:val="NoSpacing"/>
        <w:rPr>
          <w:rFonts w:cs="Calibri"/>
          <w:sz w:val="18"/>
          <w:szCs w:val="18"/>
        </w:rPr>
      </w:pPr>
      <w:r w:rsidRPr="008C6B46">
        <w:rPr>
          <w:rFonts w:cs="Calibri"/>
          <w:sz w:val="18"/>
          <w:szCs w:val="18"/>
        </w:rPr>
        <w:t>Proficient in:</w:t>
      </w:r>
    </w:p>
    <w:p w14:paraId="12BDA924" w14:textId="77777777" w:rsidR="00135DFF" w:rsidRPr="008C6B46" w:rsidRDefault="00135DFF" w:rsidP="00EB7DBA">
      <w:pPr>
        <w:spacing w:after="0" w:line="240" w:lineRule="auto"/>
        <w:ind w:left="720"/>
        <w:rPr>
          <w:rFonts w:eastAsia="Courier New" w:cs="Calibri"/>
          <w:sz w:val="18"/>
          <w:szCs w:val="18"/>
        </w:rPr>
      </w:pPr>
    </w:p>
    <w:p w14:paraId="110E8773" w14:textId="77777777" w:rsidR="00135DFF" w:rsidRPr="008C6B46" w:rsidRDefault="00135DFF" w:rsidP="00EB7DBA">
      <w:pPr>
        <w:numPr>
          <w:ilvl w:val="0"/>
          <w:numId w:val="10"/>
        </w:numPr>
        <w:spacing w:after="0" w:line="240" w:lineRule="auto"/>
        <w:ind w:hanging="1080"/>
        <w:rPr>
          <w:rFonts w:eastAsia="Courier New" w:cs="Calibri"/>
          <w:bCs/>
          <w:sz w:val="18"/>
          <w:szCs w:val="18"/>
        </w:rPr>
      </w:pPr>
      <w:r w:rsidRPr="008C6B46">
        <w:rPr>
          <w:rFonts w:eastAsia="Courier New" w:cs="Calibri"/>
          <w:bCs/>
          <w:sz w:val="18"/>
          <w:szCs w:val="18"/>
        </w:rPr>
        <w:t>MS Office Package i.e. PowerPoint</w:t>
      </w:r>
      <w:r w:rsidR="00905568" w:rsidRPr="008C6B46">
        <w:rPr>
          <w:rFonts w:eastAsia="Courier New" w:cs="Calibri"/>
          <w:bCs/>
          <w:sz w:val="18"/>
          <w:szCs w:val="18"/>
        </w:rPr>
        <w:t>, Excel</w:t>
      </w:r>
      <w:r w:rsidRPr="008C6B46">
        <w:rPr>
          <w:rFonts w:eastAsia="Courier New" w:cs="Calibri"/>
          <w:bCs/>
          <w:sz w:val="18"/>
          <w:szCs w:val="18"/>
        </w:rPr>
        <w:t xml:space="preserve"> &amp; Word</w:t>
      </w:r>
    </w:p>
    <w:p w14:paraId="756EF12F" w14:textId="77777777" w:rsidR="006838DC" w:rsidRPr="008C6B46" w:rsidRDefault="008C6B46" w:rsidP="00EB7DBA">
      <w:pPr>
        <w:numPr>
          <w:ilvl w:val="0"/>
          <w:numId w:val="10"/>
        </w:numPr>
        <w:spacing w:after="0" w:line="240" w:lineRule="auto"/>
        <w:ind w:hanging="1080"/>
        <w:rPr>
          <w:rFonts w:eastAsia="Courier New" w:cs="Calibri"/>
          <w:sz w:val="18"/>
          <w:szCs w:val="18"/>
        </w:rPr>
      </w:pPr>
      <w:r>
        <w:rPr>
          <w:rFonts w:eastAsia="Courier New" w:cs="Calibri"/>
          <w:sz w:val="18"/>
          <w:szCs w:val="18"/>
        </w:rPr>
        <w:t>Computer and Internet literate</w:t>
      </w:r>
    </w:p>
    <w:p w14:paraId="3C2790EF" w14:textId="77777777" w:rsidR="008C6B46" w:rsidRPr="008C6B46" w:rsidRDefault="008C6B46" w:rsidP="008C6B46">
      <w:pPr>
        <w:spacing w:after="0" w:line="240" w:lineRule="auto"/>
        <w:rPr>
          <w:rFonts w:eastAsia="Courier New" w:cs="Calibri"/>
          <w:sz w:val="18"/>
          <w:szCs w:val="18"/>
        </w:rPr>
      </w:pPr>
    </w:p>
    <w:p w14:paraId="54EFFA36" w14:textId="77777777" w:rsidR="008C6B46" w:rsidRPr="008C6B46" w:rsidRDefault="008C6B46" w:rsidP="008C6B46">
      <w:pPr>
        <w:spacing w:after="0" w:line="240" w:lineRule="auto"/>
        <w:rPr>
          <w:rFonts w:eastAsia="Courier New" w:cs="Calibri"/>
          <w:sz w:val="18"/>
          <w:szCs w:val="18"/>
        </w:rPr>
      </w:pPr>
      <w:r w:rsidRPr="008C6B46">
        <w:rPr>
          <w:rFonts w:eastAsia="Courier New" w:cs="Calibri"/>
          <w:sz w:val="18"/>
          <w:szCs w:val="18"/>
        </w:rPr>
        <w:t>Training in:</w:t>
      </w:r>
    </w:p>
    <w:p w14:paraId="155EDE35" w14:textId="77777777" w:rsidR="008C6B46" w:rsidRPr="008C6B46" w:rsidRDefault="008C6B46" w:rsidP="008C6B46">
      <w:pPr>
        <w:spacing w:after="0" w:line="240" w:lineRule="auto"/>
        <w:rPr>
          <w:rFonts w:eastAsia="Courier New" w:cs="Calibri"/>
          <w:sz w:val="18"/>
          <w:szCs w:val="18"/>
        </w:rPr>
      </w:pPr>
    </w:p>
    <w:p w14:paraId="737F6301" w14:textId="77777777" w:rsidR="008C6B46" w:rsidRPr="008C6B46" w:rsidRDefault="006725D8" w:rsidP="008C6B46">
      <w:pPr>
        <w:numPr>
          <w:ilvl w:val="0"/>
          <w:numId w:val="27"/>
        </w:numP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Customer Service</w:t>
      </w:r>
    </w:p>
    <w:p w14:paraId="79060FB3" w14:textId="77777777" w:rsidR="008C6B46" w:rsidRDefault="006725D8" w:rsidP="008C6B46">
      <w:pPr>
        <w:numPr>
          <w:ilvl w:val="0"/>
          <w:numId w:val="27"/>
        </w:numP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Team Management</w:t>
      </w:r>
    </w:p>
    <w:p w14:paraId="78954D6B" w14:textId="77777777" w:rsidR="008C6B46" w:rsidRPr="006725D8" w:rsidRDefault="006725D8" w:rsidP="006725D8">
      <w:pPr>
        <w:numPr>
          <w:ilvl w:val="0"/>
          <w:numId w:val="27"/>
        </w:numP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General Sales and Direct Sales</w:t>
      </w:r>
    </w:p>
    <w:p w14:paraId="12C80AC5" w14:textId="77777777" w:rsidR="00EB7DBA" w:rsidRPr="00420318" w:rsidRDefault="00EB7DBA" w:rsidP="00EB7DBA">
      <w:pPr>
        <w:spacing w:after="0" w:line="240" w:lineRule="auto"/>
        <w:ind w:left="720"/>
        <w:rPr>
          <w:rFonts w:cs="Calibri"/>
          <w:bCs/>
          <w:sz w:val="18"/>
          <w:szCs w:val="18"/>
        </w:rPr>
      </w:pPr>
    </w:p>
    <w:p w14:paraId="1F51D5A6" w14:textId="77777777" w:rsidR="00E72199" w:rsidRPr="00420318" w:rsidRDefault="00E72199" w:rsidP="00EB7DBA">
      <w:pPr>
        <w:spacing w:after="0" w:line="240" w:lineRule="auto"/>
        <w:rPr>
          <w:rFonts w:cs="Calibri"/>
          <w:bCs/>
          <w:sz w:val="18"/>
          <w:szCs w:val="18"/>
        </w:rPr>
      </w:pPr>
      <w:r w:rsidRPr="00420318">
        <w:rPr>
          <w:rFonts w:cs="Calibri"/>
          <w:bCs/>
          <w:sz w:val="18"/>
          <w:szCs w:val="18"/>
        </w:rPr>
        <w:t>Additional Skills</w:t>
      </w:r>
      <w:r w:rsidRPr="00420318">
        <w:rPr>
          <w:rFonts w:cs="Calibri"/>
          <w:bCs/>
          <w:sz w:val="18"/>
          <w:szCs w:val="18"/>
        </w:rPr>
        <w:tab/>
      </w:r>
    </w:p>
    <w:p w14:paraId="217E0FFB" w14:textId="77777777" w:rsidR="00EB7DBA" w:rsidRPr="00420318" w:rsidRDefault="00EB7DBA" w:rsidP="00EB7DBA">
      <w:pPr>
        <w:spacing w:after="0" w:line="240" w:lineRule="auto"/>
        <w:rPr>
          <w:rFonts w:cs="Calibri"/>
          <w:bCs/>
          <w:sz w:val="18"/>
          <w:szCs w:val="18"/>
        </w:rPr>
      </w:pPr>
    </w:p>
    <w:p w14:paraId="7C37DF61" w14:textId="77777777" w:rsidR="00E72199" w:rsidRPr="00420318" w:rsidRDefault="00E72199" w:rsidP="00EB7DBA">
      <w:pPr>
        <w:numPr>
          <w:ilvl w:val="0"/>
          <w:numId w:val="12"/>
        </w:numPr>
        <w:spacing w:after="0" w:line="240" w:lineRule="auto"/>
        <w:rPr>
          <w:rFonts w:cs="Calibri"/>
          <w:bCs/>
          <w:sz w:val="18"/>
          <w:szCs w:val="18"/>
        </w:rPr>
      </w:pPr>
      <w:r w:rsidRPr="00420318">
        <w:rPr>
          <w:rFonts w:cs="Calibri"/>
          <w:bCs/>
          <w:sz w:val="18"/>
          <w:szCs w:val="18"/>
        </w:rPr>
        <w:t xml:space="preserve">Excellent </w:t>
      </w:r>
      <w:r w:rsidR="00EB7DBA" w:rsidRPr="00420318">
        <w:rPr>
          <w:rFonts w:cs="Calibri"/>
          <w:bCs/>
          <w:sz w:val="18"/>
          <w:szCs w:val="18"/>
        </w:rPr>
        <w:t>Communication &amp; Leadership Skills</w:t>
      </w:r>
    </w:p>
    <w:p w14:paraId="06818C38" w14:textId="77777777" w:rsidR="00E72199" w:rsidRPr="00420318" w:rsidRDefault="00E72199" w:rsidP="00EB7DBA">
      <w:pPr>
        <w:numPr>
          <w:ilvl w:val="0"/>
          <w:numId w:val="12"/>
        </w:numPr>
        <w:spacing w:after="0" w:line="240" w:lineRule="auto"/>
        <w:rPr>
          <w:rFonts w:cs="Calibri"/>
          <w:bCs/>
          <w:sz w:val="18"/>
          <w:szCs w:val="18"/>
        </w:rPr>
      </w:pPr>
      <w:r w:rsidRPr="00420318">
        <w:rPr>
          <w:rFonts w:cs="Calibri"/>
          <w:bCs/>
          <w:sz w:val="18"/>
          <w:szCs w:val="18"/>
        </w:rPr>
        <w:t>Self</w:t>
      </w:r>
      <w:r w:rsidR="00EB7DBA" w:rsidRPr="00420318">
        <w:rPr>
          <w:rFonts w:cs="Calibri"/>
          <w:bCs/>
          <w:sz w:val="18"/>
          <w:szCs w:val="18"/>
        </w:rPr>
        <w:t>-</w:t>
      </w:r>
      <w:r w:rsidRPr="00420318">
        <w:rPr>
          <w:rFonts w:cs="Calibri"/>
          <w:bCs/>
          <w:sz w:val="18"/>
          <w:szCs w:val="18"/>
        </w:rPr>
        <w:t xml:space="preserve">Motivated </w:t>
      </w:r>
      <w:r w:rsidR="00EB7DBA" w:rsidRPr="00420318">
        <w:rPr>
          <w:rFonts w:cs="Calibri"/>
          <w:bCs/>
          <w:sz w:val="18"/>
          <w:szCs w:val="18"/>
        </w:rPr>
        <w:t>And A Good Team-Player</w:t>
      </w:r>
    </w:p>
    <w:p w14:paraId="32ECFD1D" w14:textId="77777777" w:rsidR="00905568" w:rsidRDefault="006725D8" w:rsidP="00EB7DBA">
      <w:pPr>
        <w:numPr>
          <w:ilvl w:val="0"/>
          <w:numId w:val="12"/>
        </w:numPr>
        <w:spacing w:after="0" w:line="240" w:lineRule="auto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Perfect</w:t>
      </w:r>
      <w:r w:rsidR="00905568">
        <w:rPr>
          <w:rFonts w:cs="Calibri"/>
          <w:bCs/>
          <w:sz w:val="18"/>
          <w:szCs w:val="18"/>
        </w:rPr>
        <w:t xml:space="preserve"> Customer Servicing</w:t>
      </w:r>
      <w:r w:rsidR="00EB7DBA" w:rsidRPr="00420318">
        <w:rPr>
          <w:rFonts w:cs="Calibri"/>
          <w:bCs/>
          <w:sz w:val="18"/>
          <w:szCs w:val="18"/>
        </w:rPr>
        <w:t xml:space="preserve"> </w:t>
      </w:r>
    </w:p>
    <w:p w14:paraId="48B700ED" w14:textId="77777777" w:rsidR="00E72199" w:rsidRPr="00420318" w:rsidRDefault="00905568" w:rsidP="00EB7DBA">
      <w:pPr>
        <w:numPr>
          <w:ilvl w:val="0"/>
          <w:numId w:val="12"/>
        </w:numPr>
        <w:spacing w:after="0" w:line="240" w:lineRule="auto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Client Relationship </w:t>
      </w:r>
      <w:r w:rsidR="00EB7DBA" w:rsidRPr="00420318">
        <w:rPr>
          <w:rFonts w:cs="Calibri"/>
          <w:bCs/>
          <w:sz w:val="18"/>
          <w:szCs w:val="18"/>
        </w:rPr>
        <w:t>Management Skills</w:t>
      </w:r>
    </w:p>
    <w:p w14:paraId="2FAB5133" w14:textId="77777777" w:rsidR="00763086" w:rsidRPr="006725D8" w:rsidRDefault="00E72199" w:rsidP="00763086">
      <w:pPr>
        <w:numPr>
          <w:ilvl w:val="0"/>
          <w:numId w:val="12"/>
        </w:numPr>
        <w:spacing w:after="0" w:line="240" w:lineRule="auto"/>
        <w:rPr>
          <w:rFonts w:cs="Calibri"/>
          <w:bCs/>
          <w:sz w:val="18"/>
          <w:szCs w:val="18"/>
        </w:rPr>
      </w:pPr>
      <w:r w:rsidRPr="006725D8">
        <w:rPr>
          <w:rFonts w:cs="Calibri"/>
          <w:bCs/>
          <w:sz w:val="18"/>
          <w:szCs w:val="18"/>
        </w:rPr>
        <w:t xml:space="preserve">Market </w:t>
      </w:r>
      <w:r w:rsidR="006725D8" w:rsidRPr="006725D8">
        <w:rPr>
          <w:rFonts w:cs="Calibri"/>
          <w:bCs/>
          <w:sz w:val="18"/>
          <w:szCs w:val="18"/>
        </w:rPr>
        <w:t>Research.</w:t>
      </w:r>
    </w:p>
    <w:p w14:paraId="5A56E7D8" w14:textId="77777777" w:rsidR="00763086" w:rsidRPr="00420318" w:rsidRDefault="00763086" w:rsidP="00763086">
      <w:pPr>
        <w:spacing w:after="0" w:line="240" w:lineRule="auto"/>
        <w:ind w:left="720"/>
        <w:rPr>
          <w:rFonts w:cs="Calibri"/>
          <w:bCs/>
          <w:sz w:val="18"/>
          <w:szCs w:val="18"/>
        </w:rPr>
      </w:pPr>
    </w:p>
    <w:p w14:paraId="53092CE6" w14:textId="77777777" w:rsidR="003E4064" w:rsidRPr="00420318" w:rsidRDefault="003E4064" w:rsidP="007E33CD">
      <w:pPr>
        <w:pStyle w:val="NoSpacing"/>
        <w:rPr>
          <w:rFonts w:cs="Times New Roman"/>
          <w:sz w:val="18"/>
          <w:szCs w:val="18"/>
        </w:rPr>
      </w:pPr>
    </w:p>
    <w:p w14:paraId="220C4ED2" w14:textId="77777777" w:rsidR="009436C1" w:rsidRPr="00420318" w:rsidRDefault="009436C1" w:rsidP="007E33CD">
      <w:pPr>
        <w:pBdr>
          <w:top w:val="single" w:sz="4" w:space="1" w:color="auto"/>
          <w:bottom w:val="single" w:sz="4" w:space="1" w:color="auto"/>
        </w:pBdr>
        <w:shd w:val="clear" w:color="auto" w:fill="0D0D0D"/>
        <w:spacing w:line="240" w:lineRule="auto"/>
        <w:rPr>
          <w:rFonts w:cs="Times New Roman"/>
          <w:b/>
          <w:bCs/>
          <w:sz w:val="18"/>
          <w:szCs w:val="18"/>
        </w:rPr>
      </w:pPr>
      <w:r w:rsidRPr="00420318">
        <w:rPr>
          <w:rFonts w:cs="Times New Roman"/>
          <w:b/>
          <w:bCs/>
          <w:sz w:val="18"/>
          <w:szCs w:val="18"/>
        </w:rPr>
        <w:t>LANGUAGE</w:t>
      </w:r>
    </w:p>
    <w:p w14:paraId="4D388AE8" w14:textId="77777777" w:rsidR="00E334A7" w:rsidRPr="00420318" w:rsidRDefault="00E334A7" w:rsidP="007E33CD">
      <w:pPr>
        <w:spacing w:after="0" w:line="240" w:lineRule="auto"/>
        <w:rPr>
          <w:rFonts w:cs="Calibri"/>
          <w:color w:val="000000"/>
          <w:sz w:val="18"/>
          <w:szCs w:val="18"/>
          <w:u w:val="single"/>
        </w:rPr>
      </w:pPr>
      <w:r w:rsidRPr="00420318">
        <w:rPr>
          <w:rFonts w:cs="Calibri"/>
          <w:color w:val="000000"/>
          <w:sz w:val="18"/>
          <w:szCs w:val="18"/>
          <w:u w:val="single"/>
        </w:rPr>
        <w:t xml:space="preserve">Fluent in: </w:t>
      </w:r>
    </w:p>
    <w:p w14:paraId="0D35BE1A" w14:textId="77777777" w:rsidR="00793296" w:rsidRPr="00420318" w:rsidRDefault="00793296" w:rsidP="007E33CD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61CA9A6C" w14:textId="77777777" w:rsidR="006838DC" w:rsidRPr="00420318" w:rsidRDefault="00EB7DBA" w:rsidP="007E33CD">
      <w:pPr>
        <w:spacing w:after="0" w:line="240" w:lineRule="auto"/>
        <w:rPr>
          <w:rFonts w:cs="Calibri"/>
          <w:color w:val="000000"/>
          <w:sz w:val="18"/>
          <w:szCs w:val="18"/>
        </w:rPr>
      </w:pPr>
      <w:r w:rsidRPr="00420318">
        <w:rPr>
          <w:rFonts w:cs="Calibri"/>
          <w:color w:val="000000"/>
          <w:sz w:val="18"/>
          <w:szCs w:val="18"/>
        </w:rPr>
        <w:t xml:space="preserve">English, </w:t>
      </w:r>
      <w:r w:rsidR="0039096B">
        <w:rPr>
          <w:rFonts w:cs="Calibri"/>
          <w:color w:val="000000"/>
          <w:sz w:val="18"/>
          <w:szCs w:val="18"/>
        </w:rPr>
        <w:t xml:space="preserve">French, </w:t>
      </w:r>
      <w:r w:rsidRPr="00420318">
        <w:rPr>
          <w:rFonts w:cs="Calibri"/>
          <w:color w:val="000000"/>
          <w:sz w:val="18"/>
          <w:szCs w:val="18"/>
        </w:rPr>
        <w:t>Arabic, (</w:t>
      </w:r>
      <w:r w:rsidR="006838DC" w:rsidRPr="00420318">
        <w:rPr>
          <w:rFonts w:cs="Calibri"/>
          <w:color w:val="000000"/>
          <w:sz w:val="18"/>
          <w:szCs w:val="18"/>
        </w:rPr>
        <w:t>Written - Spoken</w:t>
      </w:r>
      <w:r w:rsidR="000204A3" w:rsidRPr="00420318">
        <w:rPr>
          <w:rFonts w:cs="Calibri"/>
          <w:color w:val="000000"/>
          <w:sz w:val="18"/>
          <w:szCs w:val="18"/>
        </w:rPr>
        <w:t>)</w:t>
      </w:r>
    </w:p>
    <w:p w14:paraId="34931D2B" w14:textId="77777777" w:rsidR="007E33CD" w:rsidRPr="00420318" w:rsidRDefault="007E33CD" w:rsidP="007E33CD">
      <w:pPr>
        <w:spacing w:after="0" w:line="240" w:lineRule="auto"/>
        <w:rPr>
          <w:rFonts w:cs="Times New Roman"/>
          <w:color w:val="000000"/>
          <w:sz w:val="18"/>
          <w:szCs w:val="18"/>
        </w:rPr>
      </w:pPr>
    </w:p>
    <w:p w14:paraId="0AD2BEBC" w14:textId="77777777" w:rsidR="002530ED" w:rsidRPr="00420318" w:rsidRDefault="002530ED" w:rsidP="007E33CD">
      <w:pPr>
        <w:spacing w:after="0" w:line="240" w:lineRule="auto"/>
        <w:rPr>
          <w:rFonts w:cs="Times New Roman"/>
          <w:color w:val="000000"/>
          <w:sz w:val="18"/>
          <w:szCs w:val="18"/>
        </w:rPr>
      </w:pPr>
    </w:p>
    <w:p w14:paraId="51EBEA0B" w14:textId="77777777" w:rsidR="009436C1" w:rsidRPr="00420318" w:rsidRDefault="009436C1" w:rsidP="007E33CD">
      <w:pPr>
        <w:pBdr>
          <w:top w:val="single" w:sz="4" w:space="1" w:color="auto"/>
          <w:bottom w:val="single" w:sz="4" w:space="1" w:color="auto"/>
        </w:pBdr>
        <w:shd w:val="clear" w:color="auto" w:fill="0D0D0D"/>
        <w:spacing w:after="0" w:line="240" w:lineRule="auto"/>
        <w:rPr>
          <w:rFonts w:cs="Times New Roman"/>
          <w:b/>
          <w:bCs/>
          <w:sz w:val="18"/>
          <w:szCs w:val="18"/>
        </w:rPr>
      </w:pPr>
      <w:r w:rsidRPr="00420318">
        <w:rPr>
          <w:rFonts w:cs="Times New Roman"/>
          <w:b/>
          <w:bCs/>
          <w:sz w:val="18"/>
          <w:szCs w:val="18"/>
        </w:rPr>
        <w:t>PERSONAL</w:t>
      </w:r>
    </w:p>
    <w:p w14:paraId="627E873A" w14:textId="77777777" w:rsidR="00E86693" w:rsidRPr="00420318" w:rsidRDefault="00E86693" w:rsidP="007E33CD">
      <w:pPr>
        <w:spacing w:after="0" w:line="240" w:lineRule="auto"/>
        <w:rPr>
          <w:rFonts w:ascii="Cambria" w:hAnsi="Cambria" w:cs="Times New Roman"/>
          <w:iCs/>
          <w:sz w:val="20"/>
          <w:szCs w:val="20"/>
        </w:rPr>
      </w:pPr>
    </w:p>
    <w:p w14:paraId="2B16B71B" w14:textId="77777777" w:rsidR="0094149F" w:rsidRPr="00420318" w:rsidRDefault="00E86693" w:rsidP="0039096B">
      <w:pPr>
        <w:spacing w:after="0" w:line="240" w:lineRule="auto"/>
        <w:rPr>
          <w:rFonts w:cs="Calibri"/>
          <w:iCs/>
          <w:sz w:val="18"/>
          <w:szCs w:val="18"/>
        </w:rPr>
      </w:pPr>
      <w:r w:rsidRPr="00420318">
        <w:rPr>
          <w:rFonts w:cs="Calibri"/>
          <w:iCs/>
          <w:sz w:val="18"/>
          <w:szCs w:val="18"/>
        </w:rPr>
        <w:t xml:space="preserve">Date </w:t>
      </w:r>
      <w:r w:rsidR="007E33CD" w:rsidRPr="00420318">
        <w:rPr>
          <w:rFonts w:cs="Calibri"/>
          <w:iCs/>
          <w:sz w:val="18"/>
          <w:szCs w:val="18"/>
        </w:rPr>
        <w:t>of</w:t>
      </w:r>
      <w:r w:rsidRPr="00420318">
        <w:rPr>
          <w:rFonts w:cs="Calibri"/>
          <w:iCs/>
          <w:sz w:val="18"/>
          <w:szCs w:val="18"/>
        </w:rPr>
        <w:t xml:space="preserve"> Birth</w:t>
      </w:r>
      <w:r w:rsidRPr="00420318">
        <w:rPr>
          <w:rFonts w:cs="Calibri"/>
          <w:iCs/>
          <w:sz w:val="18"/>
          <w:szCs w:val="18"/>
        </w:rPr>
        <w:tab/>
      </w:r>
      <w:r w:rsidRPr="00420318">
        <w:rPr>
          <w:rFonts w:cs="Calibri"/>
          <w:iCs/>
          <w:sz w:val="18"/>
          <w:szCs w:val="18"/>
        </w:rPr>
        <w:tab/>
        <w:t>:</w:t>
      </w:r>
      <w:r w:rsidRPr="00420318">
        <w:rPr>
          <w:rFonts w:cs="Calibri"/>
          <w:iCs/>
          <w:sz w:val="18"/>
          <w:szCs w:val="18"/>
        </w:rPr>
        <w:tab/>
      </w:r>
      <w:r w:rsidR="00412740">
        <w:rPr>
          <w:rFonts w:cs="Calibri"/>
          <w:iCs/>
          <w:sz w:val="18"/>
          <w:szCs w:val="18"/>
        </w:rPr>
        <w:t>09</w:t>
      </w:r>
      <w:r w:rsidR="0039096B">
        <w:rPr>
          <w:rFonts w:cs="Calibri"/>
          <w:iCs/>
          <w:sz w:val="18"/>
          <w:szCs w:val="18"/>
        </w:rPr>
        <w:t xml:space="preserve">th, </w:t>
      </w:r>
      <w:r w:rsidR="00412740">
        <w:rPr>
          <w:rFonts w:cs="Calibri"/>
          <w:iCs/>
          <w:sz w:val="18"/>
          <w:szCs w:val="18"/>
        </w:rPr>
        <w:t>December</w:t>
      </w:r>
      <w:r w:rsidR="0039096B">
        <w:rPr>
          <w:rFonts w:cs="Calibri"/>
          <w:iCs/>
          <w:sz w:val="18"/>
          <w:szCs w:val="18"/>
        </w:rPr>
        <w:t xml:space="preserve"> </w:t>
      </w:r>
      <w:r w:rsidR="00412740">
        <w:rPr>
          <w:rFonts w:cs="Calibri"/>
          <w:iCs/>
          <w:sz w:val="18"/>
          <w:szCs w:val="18"/>
        </w:rPr>
        <w:t>1989</w:t>
      </w:r>
      <w:r w:rsidR="0094149F" w:rsidRPr="00420318">
        <w:rPr>
          <w:rFonts w:cs="Calibri"/>
          <w:iCs/>
          <w:sz w:val="18"/>
          <w:szCs w:val="18"/>
        </w:rPr>
        <w:tab/>
      </w:r>
      <w:r w:rsidR="0094149F" w:rsidRPr="00420318">
        <w:rPr>
          <w:rFonts w:cs="Calibri"/>
          <w:iCs/>
          <w:sz w:val="18"/>
          <w:szCs w:val="18"/>
        </w:rPr>
        <w:tab/>
      </w:r>
      <w:r w:rsidR="0094149F" w:rsidRPr="00420318">
        <w:rPr>
          <w:rFonts w:cs="Calibri"/>
          <w:iCs/>
          <w:sz w:val="18"/>
          <w:szCs w:val="18"/>
        </w:rPr>
        <w:tab/>
      </w:r>
      <w:r w:rsidR="0094149F" w:rsidRPr="00420318">
        <w:rPr>
          <w:rFonts w:cs="Calibri"/>
          <w:iCs/>
          <w:sz w:val="18"/>
          <w:szCs w:val="18"/>
        </w:rPr>
        <w:tab/>
      </w:r>
    </w:p>
    <w:p w14:paraId="217B4407" w14:textId="77777777" w:rsidR="00817750" w:rsidRPr="00420318" w:rsidRDefault="00817750" w:rsidP="007E33CD">
      <w:pPr>
        <w:pStyle w:val="BodyText2"/>
        <w:jc w:val="left"/>
        <w:rPr>
          <w:rFonts w:ascii="Calibri" w:hAnsi="Calibri" w:cs="Calibri"/>
          <w:noProof/>
          <w:sz w:val="18"/>
          <w:szCs w:val="18"/>
          <w:lang w:val="en-US"/>
        </w:rPr>
      </w:pPr>
      <w:r w:rsidRPr="00420318">
        <w:rPr>
          <w:rFonts w:ascii="Calibri" w:hAnsi="Calibri" w:cs="Calibri"/>
          <w:noProof/>
          <w:sz w:val="18"/>
          <w:szCs w:val="18"/>
          <w:lang w:val="en-US"/>
        </w:rPr>
        <w:t>Nationality</w:t>
      </w:r>
      <w:r w:rsidRPr="00420318">
        <w:rPr>
          <w:rFonts w:ascii="Calibri" w:hAnsi="Calibri" w:cs="Calibri"/>
          <w:noProof/>
          <w:sz w:val="18"/>
          <w:szCs w:val="18"/>
          <w:lang w:val="en-US"/>
        </w:rPr>
        <w:tab/>
      </w:r>
      <w:r w:rsidRPr="00420318">
        <w:rPr>
          <w:rFonts w:ascii="Calibri" w:hAnsi="Calibri" w:cs="Calibri"/>
          <w:noProof/>
          <w:sz w:val="18"/>
          <w:szCs w:val="18"/>
          <w:lang w:val="en-US"/>
        </w:rPr>
        <w:tab/>
        <w:t>:</w:t>
      </w:r>
      <w:r w:rsidRPr="00420318">
        <w:rPr>
          <w:rFonts w:ascii="Calibri" w:hAnsi="Calibri" w:cs="Calibri"/>
          <w:noProof/>
          <w:sz w:val="18"/>
          <w:szCs w:val="18"/>
          <w:lang w:val="en-US"/>
        </w:rPr>
        <w:tab/>
      </w:r>
      <w:r w:rsidR="006838DC" w:rsidRPr="00420318">
        <w:rPr>
          <w:rFonts w:ascii="Calibri" w:hAnsi="Calibri" w:cs="Calibri"/>
          <w:noProof/>
          <w:sz w:val="18"/>
          <w:szCs w:val="18"/>
          <w:lang w:val="en-US"/>
        </w:rPr>
        <w:t>Lebanese</w:t>
      </w:r>
    </w:p>
    <w:p w14:paraId="10ED8362" w14:textId="77777777" w:rsidR="00817750" w:rsidRPr="00420318" w:rsidRDefault="00817750" w:rsidP="0039096B">
      <w:pPr>
        <w:pStyle w:val="BodyText2"/>
        <w:jc w:val="left"/>
        <w:rPr>
          <w:rFonts w:ascii="Calibri" w:hAnsi="Calibri" w:cs="Calibri"/>
          <w:noProof/>
          <w:sz w:val="18"/>
          <w:szCs w:val="18"/>
          <w:lang w:val="en-US"/>
        </w:rPr>
      </w:pPr>
      <w:r w:rsidRPr="00420318">
        <w:rPr>
          <w:rFonts w:ascii="Calibri" w:hAnsi="Calibri" w:cs="Calibri"/>
          <w:noProof/>
          <w:sz w:val="18"/>
          <w:szCs w:val="18"/>
          <w:lang w:val="en-US"/>
        </w:rPr>
        <w:t>Gender</w:t>
      </w:r>
      <w:r w:rsidRPr="00420318">
        <w:rPr>
          <w:rFonts w:ascii="Calibri" w:hAnsi="Calibri" w:cs="Calibri"/>
          <w:noProof/>
          <w:sz w:val="18"/>
          <w:szCs w:val="18"/>
          <w:lang w:val="en-US"/>
        </w:rPr>
        <w:tab/>
      </w:r>
      <w:r w:rsidRPr="00420318">
        <w:rPr>
          <w:rFonts w:ascii="Calibri" w:hAnsi="Calibri" w:cs="Calibri"/>
          <w:noProof/>
          <w:sz w:val="18"/>
          <w:szCs w:val="18"/>
          <w:lang w:val="en-US"/>
        </w:rPr>
        <w:tab/>
      </w:r>
      <w:r w:rsidRPr="00420318">
        <w:rPr>
          <w:rFonts w:ascii="Calibri" w:hAnsi="Calibri" w:cs="Calibri"/>
          <w:noProof/>
          <w:sz w:val="18"/>
          <w:szCs w:val="18"/>
          <w:lang w:val="en-US"/>
        </w:rPr>
        <w:tab/>
        <w:t>:</w:t>
      </w:r>
      <w:r w:rsidRPr="00420318">
        <w:rPr>
          <w:rFonts w:ascii="Calibri" w:hAnsi="Calibri" w:cs="Calibri"/>
          <w:noProof/>
          <w:sz w:val="18"/>
          <w:szCs w:val="18"/>
          <w:lang w:val="en-US"/>
        </w:rPr>
        <w:tab/>
      </w:r>
      <w:r w:rsidR="0039096B">
        <w:rPr>
          <w:rFonts w:ascii="Calibri" w:hAnsi="Calibri" w:cs="Calibri"/>
          <w:noProof/>
          <w:sz w:val="18"/>
          <w:szCs w:val="18"/>
          <w:lang w:val="en-US"/>
        </w:rPr>
        <w:t>M</w:t>
      </w:r>
      <w:r w:rsidR="004A7452" w:rsidRPr="00420318">
        <w:rPr>
          <w:rFonts w:ascii="Calibri" w:hAnsi="Calibri" w:cs="Calibri"/>
          <w:noProof/>
          <w:sz w:val="18"/>
          <w:szCs w:val="18"/>
          <w:lang w:val="en-US"/>
        </w:rPr>
        <w:t>ale</w:t>
      </w:r>
    </w:p>
    <w:p w14:paraId="02D5FAFB" w14:textId="12B1582D" w:rsidR="006B338A" w:rsidRDefault="00BB4FCD" w:rsidP="0039096B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Visa Status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:</w:t>
      </w:r>
      <w:r w:rsidR="00370E07">
        <w:rPr>
          <w:rFonts w:cs="Calibri"/>
          <w:sz w:val="18"/>
          <w:szCs w:val="18"/>
        </w:rPr>
        <w:t xml:space="preserve">        </w:t>
      </w:r>
      <w:r w:rsidR="009C7DB3">
        <w:rPr>
          <w:rFonts w:cs="Calibri"/>
          <w:sz w:val="18"/>
          <w:szCs w:val="18"/>
        </w:rPr>
        <w:t xml:space="preserve">        </w:t>
      </w:r>
      <w:r w:rsidR="00DE3E9C">
        <w:rPr>
          <w:rFonts w:cs="Calibri"/>
          <w:sz w:val="18"/>
          <w:szCs w:val="18"/>
        </w:rPr>
        <w:t>Residence ID</w:t>
      </w:r>
    </w:p>
    <w:p w14:paraId="7B0C6C41" w14:textId="77777777" w:rsidR="00BF769D" w:rsidRDefault="00BF769D" w:rsidP="0039096B">
      <w:pPr>
        <w:spacing w:after="0" w:line="240" w:lineRule="auto"/>
        <w:rPr>
          <w:rFonts w:cs="Calibri"/>
          <w:sz w:val="18"/>
          <w:szCs w:val="18"/>
        </w:rPr>
      </w:pPr>
    </w:p>
    <w:p w14:paraId="660A2162" w14:textId="77777777" w:rsidR="00EA22D0" w:rsidRPr="00420318" w:rsidRDefault="00EA22D0" w:rsidP="0039096B">
      <w:pPr>
        <w:spacing w:after="0" w:line="240" w:lineRule="auto"/>
        <w:rPr>
          <w:rFonts w:ascii="Cambria" w:hAnsi="Cambria" w:cs="Times New Roman"/>
          <w:color w:val="000000"/>
          <w:sz w:val="20"/>
          <w:szCs w:val="20"/>
        </w:rPr>
      </w:pPr>
    </w:p>
    <w:sectPr w:rsidR="00EA22D0" w:rsidRPr="00420318" w:rsidSect="00DE0306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46C9" w14:textId="77777777" w:rsidR="00220985" w:rsidRDefault="00220985" w:rsidP="003053DA">
      <w:pPr>
        <w:spacing w:after="0" w:line="240" w:lineRule="auto"/>
      </w:pPr>
      <w:r>
        <w:separator/>
      </w:r>
    </w:p>
  </w:endnote>
  <w:endnote w:type="continuationSeparator" w:id="0">
    <w:p w14:paraId="29837964" w14:textId="77777777" w:rsidR="00220985" w:rsidRDefault="00220985" w:rsidP="0030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962B3" w14:textId="77777777" w:rsidR="003053DA" w:rsidRPr="009A5113" w:rsidRDefault="003053DA">
    <w:pPr>
      <w:pStyle w:val="Footer"/>
      <w:rPr>
        <w:sz w:val="16"/>
        <w:szCs w:val="16"/>
      </w:rPr>
    </w:pPr>
    <w:r w:rsidRPr="009A5113">
      <w:rPr>
        <w:sz w:val="16"/>
        <w:szCs w:val="16"/>
      </w:rPr>
      <w:t xml:space="preserve">Page </w:t>
    </w:r>
    <w:r w:rsidR="00AF0AA1" w:rsidRPr="009A5113">
      <w:rPr>
        <w:b/>
        <w:sz w:val="16"/>
        <w:szCs w:val="16"/>
      </w:rPr>
      <w:fldChar w:fldCharType="begin"/>
    </w:r>
    <w:r w:rsidRPr="009A5113">
      <w:rPr>
        <w:b/>
        <w:sz w:val="16"/>
        <w:szCs w:val="16"/>
      </w:rPr>
      <w:instrText xml:space="preserve"> PAGE </w:instrText>
    </w:r>
    <w:r w:rsidR="00AF0AA1" w:rsidRPr="009A5113">
      <w:rPr>
        <w:b/>
        <w:sz w:val="16"/>
        <w:szCs w:val="16"/>
      </w:rPr>
      <w:fldChar w:fldCharType="separate"/>
    </w:r>
    <w:r w:rsidR="00767D28">
      <w:rPr>
        <w:b/>
        <w:noProof/>
        <w:sz w:val="16"/>
        <w:szCs w:val="16"/>
      </w:rPr>
      <w:t>2</w:t>
    </w:r>
    <w:r w:rsidR="00AF0AA1" w:rsidRPr="009A5113">
      <w:rPr>
        <w:b/>
        <w:sz w:val="16"/>
        <w:szCs w:val="16"/>
      </w:rPr>
      <w:fldChar w:fldCharType="end"/>
    </w:r>
    <w:r w:rsidRPr="009A5113">
      <w:rPr>
        <w:sz w:val="16"/>
        <w:szCs w:val="16"/>
      </w:rPr>
      <w:t xml:space="preserve"> of </w:t>
    </w:r>
    <w:r w:rsidR="00AF0AA1" w:rsidRPr="009A5113">
      <w:rPr>
        <w:b/>
        <w:sz w:val="16"/>
        <w:szCs w:val="16"/>
      </w:rPr>
      <w:fldChar w:fldCharType="begin"/>
    </w:r>
    <w:r w:rsidRPr="009A5113">
      <w:rPr>
        <w:b/>
        <w:sz w:val="16"/>
        <w:szCs w:val="16"/>
      </w:rPr>
      <w:instrText xml:space="preserve"> NUMPAGES  </w:instrText>
    </w:r>
    <w:r w:rsidR="00AF0AA1" w:rsidRPr="009A5113">
      <w:rPr>
        <w:b/>
        <w:sz w:val="16"/>
        <w:szCs w:val="16"/>
      </w:rPr>
      <w:fldChar w:fldCharType="separate"/>
    </w:r>
    <w:r w:rsidR="00767D28">
      <w:rPr>
        <w:b/>
        <w:noProof/>
        <w:sz w:val="16"/>
        <w:szCs w:val="16"/>
      </w:rPr>
      <w:t>2</w:t>
    </w:r>
    <w:r w:rsidR="00AF0AA1" w:rsidRPr="009A5113">
      <w:rPr>
        <w:b/>
        <w:sz w:val="16"/>
        <w:szCs w:val="16"/>
      </w:rPr>
      <w:fldChar w:fldCharType="end"/>
    </w:r>
  </w:p>
  <w:p w14:paraId="34CC5C72" w14:textId="77777777" w:rsidR="003053DA" w:rsidRPr="009A5113" w:rsidRDefault="003053DA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0D1E3" w14:textId="77777777" w:rsidR="00220985" w:rsidRDefault="00220985" w:rsidP="003053DA">
      <w:pPr>
        <w:spacing w:after="0" w:line="240" w:lineRule="auto"/>
      </w:pPr>
      <w:r>
        <w:separator/>
      </w:r>
    </w:p>
  </w:footnote>
  <w:footnote w:type="continuationSeparator" w:id="0">
    <w:p w14:paraId="5D491CDF" w14:textId="77777777" w:rsidR="00220985" w:rsidRDefault="00220985" w:rsidP="00305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8.55pt;height:8.55pt" o:bullet="t">
        <v:imagedata r:id="rId1" o:title="BD14655_"/>
      </v:shape>
    </w:pict>
  </w:numPicBullet>
  <w:numPicBullet w:numPicBulletId="1">
    <w:pict>
      <v:shape id="_x0000_i1107" type="#_x0000_t75" style="width:10.85pt;height:10.85pt" o:bullet="t">
        <v:imagedata r:id="rId2" o:title="msoB30A"/>
      </v:shape>
    </w:pict>
  </w:numPicBullet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1302E0A"/>
    <w:multiLevelType w:val="hybridMultilevel"/>
    <w:tmpl w:val="D8DAD2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26864"/>
    <w:multiLevelType w:val="hybridMultilevel"/>
    <w:tmpl w:val="00D67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575D"/>
    <w:multiLevelType w:val="multilevel"/>
    <w:tmpl w:val="A52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321D"/>
    <w:multiLevelType w:val="hybridMultilevel"/>
    <w:tmpl w:val="78D28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61E41"/>
    <w:multiLevelType w:val="hybridMultilevel"/>
    <w:tmpl w:val="C1626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4E2F"/>
    <w:multiLevelType w:val="multilevel"/>
    <w:tmpl w:val="280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D25DA"/>
    <w:multiLevelType w:val="multilevel"/>
    <w:tmpl w:val="AD8A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D6EE0"/>
    <w:multiLevelType w:val="hybridMultilevel"/>
    <w:tmpl w:val="9F481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97DDA"/>
    <w:multiLevelType w:val="hybridMultilevel"/>
    <w:tmpl w:val="A650D086"/>
    <w:lvl w:ilvl="0" w:tplc="1A00DA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975DC"/>
    <w:multiLevelType w:val="hybridMultilevel"/>
    <w:tmpl w:val="8AC05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A0869"/>
    <w:multiLevelType w:val="hybridMultilevel"/>
    <w:tmpl w:val="A810E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16120"/>
    <w:multiLevelType w:val="multilevel"/>
    <w:tmpl w:val="9DDA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41C28"/>
    <w:multiLevelType w:val="hybridMultilevel"/>
    <w:tmpl w:val="E0B4E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3ADE"/>
    <w:multiLevelType w:val="hybridMultilevel"/>
    <w:tmpl w:val="3E1632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45D5C"/>
    <w:multiLevelType w:val="hybridMultilevel"/>
    <w:tmpl w:val="7ABE706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B71ECA"/>
    <w:multiLevelType w:val="hybridMultilevel"/>
    <w:tmpl w:val="EB5E1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11975"/>
    <w:multiLevelType w:val="multilevel"/>
    <w:tmpl w:val="C42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43975"/>
    <w:multiLevelType w:val="hybridMultilevel"/>
    <w:tmpl w:val="FBF47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44C60"/>
    <w:multiLevelType w:val="hybridMultilevel"/>
    <w:tmpl w:val="762A9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C144A"/>
    <w:multiLevelType w:val="hybridMultilevel"/>
    <w:tmpl w:val="3CC48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73C91"/>
    <w:multiLevelType w:val="hybridMultilevel"/>
    <w:tmpl w:val="376EC562"/>
    <w:lvl w:ilvl="0" w:tplc="D6EA7C06">
      <w:start w:val="1"/>
      <w:numFmt w:val="bullet"/>
      <w:pStyle w:val="ListBullet2"/>
      <w:lvlText w:val=""/>
      <w:lvlJc w:val="left"/>
      <w:pPr>
        <w:tabs>
          <w:tab w:val="num" w:pos="595"/>
        </w:tabs>
        <w:ind w:left="960" w:hanging="9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25871"/>
    <w:multiLevelType w:val="hybridMultilevel"/>
    <w:tmpl w:val="4490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75A7B"/>
    <w:multiLevelType w:val="hybridMultilevel"/>
    <w:tmpl w:val="F6F012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E115F"/>
    <w:multiLevelType w:val="multilevel"/>
    <w:tmpl w:val="364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506F4"/>
    <w:multiLevelType w:val="hybridMultilevel"/>
    <w:tmpl w:val="991C60EC"/>
    <w:lvl w:ilvl="0" w:tplc="CAB4F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594C1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64D7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AC8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6BA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64B6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67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08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C1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5478A"/>
    <w:multiLevelType w:val="hybridMultilevel"/>
    <w:tmpl w:val="17A2EA12"/>
    <w:lvl w:ilvl="0" w:tplc="608C42AC">
      <w:numFmt w:val="bullet"/>
      <w:lvlText w:val="-"/>
      <w:lvlJc w:val="left"/>
      <w:pPr>
        <w:ind w:left="1320" w:hanging="360"/>
      </w:pPr>
      <w:rPr>
        <w:rFonts w:ascii="Bookman Old Style" w:eastAsia="Times New Roman" w:hAnsi="Bookman Old Style" w:cs="Tahoma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4"/>
  </w:num>
  <w:num w:numId="6">
    <w:abstractNumId w:val="20"/>
  </w:num>
  <w:num w:numId="7">
    <w:abstractNumId w:val="8"/>
  </w:num>
  <w:num w:numId="8">
    <w:abstractNumId w:val="19"/>
  </w:num>
  <w:num w:numId="9">
    <w:abstractNumId w:val="25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2"/>
  </w:num>
  <w:num w:numId="15">
    <w:abstractNumId w:val="9"/>
  </w:num>
  <w:num w:numId="16">
    <w:abstractNumId w:val="14"/>
  </w:num>
  <w:num w:numId="17">
    <w:abstractNumId w:val="23"/>
  </w:num>
  <w:num w:numId="18">
    <w:abstractNumId w:val="15"/>
  </w:num>
  <w:num w:numId="19">
    <w:abstractNumId w:val="5"/>
  </w:num>
  <w:num w:numId="20">
    <w:abstractNumId w:val="12"/>
  </w:num>
  <w:num w:numId="21">
    <w:abstractNumId w:val="3"/>
  </w:num>
  <w:num w:numId="22">
    <w:abstractNumId w:val="6"/>
  </w:num>
  <w:num w:numId="23">
    <w:abstractNumId w:val="7"/>
  </w:num>
  <w:num w:numId="24">
    <w:abstractNumId w:val="24"/>
  </w:num>
  <w:num w:numId="25">
    <w:abstractNumId w:val="17"/>
  </w:num>
  <w:num w:numId="26">
    <w:abstractNumId w:val="26"/>
  </w:num>
  <w:num w:numId="2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71"/>
    <w:rsid w:val="00000559"/>
    <w:rsid w:val="00004D4C"/>
    <w:rsid w:val="00007F43"/>
    <w:rsid w:val="00010E7A"/>
    <w:rsid w:val="000133A3"/>
    <w:rsid w:val="000204A3"/>
    <w:rsid w:val="00043105"/>
    <w:rsid w:val="000B736D"/>
    <w:rsid w:val="000C0ED3"/>
    <w:rsid w:val="000C422B"/>
    <w:rsid w:val="000E59AC"/>
    <w:rsid w:val="000F3426"/>
    <w:rsid w:val="00106D9B"/>
    <w:rsid w:val="00113551"/>
    <w:rsid w:val="00114765"/>
    <w:rsid w:val="00121FE7"/>
    <w:rsid w:val="00125EF2"/>
    <w:rsid w:val="00135DFF"/>
    <w:rsid w:val="00167A0F"/>
    <w:rsid w:val="00171A4A"/>
    <w:rsid w:val="00172823"/>
    <w:rsid w:val="001764DF"/>
    <w:rsid w:val="00195148"/>
    <w:rsid w:val="001A53E4"/>
    <w:rsid w:val="001A5DAC"/>
    <w:rsid w:val="001C3190"/>
    <w:rsid w:val="001C7C3F"/>
    <w:rsid w:val="001E61F5"/>
    <w:rsid w:val="001E6F41"/>
    <w:rsid w:val="001F0CBF"/>
    <w:rsid w:val="00200C03"/>
    <w:rsid w:val="00200D8B"/>
    <w:rsid w:val="00200E73"/>
    <w:rsid w:val="00202879"/>
    <w:rsid w:val="00205769"/>
    <w:rsid w:val="00212694"/>
    <w:rsid w:val="00214C39"/>
    <w:rsid w:val="002153D1"/>
    <w:rsid w:val="00220985"/>
    <w:rsid w:val="0022165A"/>
    <w:rsid w:val="00221AD9"/>
    <w:rsid w:val="00225025"/>
    <w:rsid w:val="0022708A"/>
    <w:rsid w:val="00235501"/>
    <w:rsid w:val="00240CA3"/>
    <w:rsid w:val="002530ED"/>
    <w:rsid w:val="002548E2"/>
    <w:rsid w:val="002605E0"/>
    <w:rsid w:val="00294746"/>
    <w:rsid w:val="00297249"/>
    <w:rsid w:val="002A158F"/>
    <w:rsid w:val="002A25CD"/>
    <w:rsid w:val="002A4D72"/>
    <w:rsid w:val="002A7DBF"/>
    <w:rsid w:val="002B0DCC"/>
    <w:rsid w:val="002B341A"/>
    <w:rsid w:val="002C6456"/>
    <w:rsid w:val="002C74BA"/>
    <w:rsid w:val="002D2534"/>
    <w:rsid w:val="002D3281"/>
    <w:rsid w:val="002D548D"/>
    <w:rsid w:val="002F6732"/>
    <w:rsid w:val="003053DA"/>
    <w:rsid w:val="00305FA0"/>
    <w:rsid w:val="00310C15"/>
    <w:rsid w:val="00317C88"/>
    <w:rsid w:val="00323C8C"/>
    <w:rsid w:val="00326ACB"/>
    <w:rsid w:val="00330E40"/>
    <w:rsid w:val="00337B86"/>
    <w:rsid w:val="0034054D"/>
    <w:rsid w:val="0036642F"/>
    <w:rsid w:val="00370E07"/>
    <w:rsid w:val="00380C43"/>
    <w:rsid w:val="0039096B"/>
    <w:rsid w:val="003A1C8E"/>
    <w:rsid w:val="003A5EDB"/>
    <w:rsid w:val="003A7A8F"/>
    <w:rsid w:val="003B363D"/>
    <w:rsid w:val="003B3863"/>
    <w:rsid w:val="003C3FCB"/>
    <w:rsid w:val="003E2831"/>
    <w:rsid w:val="003E4064"/>
    <w:rsid w:val="0040062D"/>
    <w:rsid w:val="004111EF"/>
    <w:rsid w:val="00412740"/>
    <w:rsid w:val="004155E7"/>
    <w:rsid w:val="00415EBA"/>
    <w:rsid w:val="00420318"/>
    <w:rsid w:val="00427E43"/>
    <w:rsid w:val="0043414D"/>
    <w:rsid w:val="00436545"/>
    <w:rsid w:val="00444D76"/>
    <w:rsid w:val="00462172"/>
    <w:rsid w:val="00472BFD"/>
    <w:rsid w:val="004756B5"/>
    <w:rsid w:val="00477C3D"/>
    <w:rsid w:val="0049163C"/>
    <w:rsid w:val="00495308"/>
    <w:rsid w:val="004A0AB3"/>
    <w:rsid w:val="004A1306"/>
    <w:rsid w:val="004A2921"/>
    <w:rsid w:val="004A7452"/>
    <w:rsid w:val="004B1231"/>
    <w:rsid w:val="004B4B01"/>
    <w:rsid w:val="004C0DFD"/>
    <w:rsid w:val="004D5A2F"/>
    <w:rsid w:val="004E6EE0"/>
    <w:rsid w:val="00517C24"/>
    <w:rsid w:val="005243C6"/>
    <w:rsid w:val="005262E5"/>
    <w:rsid w:val="005338AA"/>
    <w:rsid w:val="005408E7"/>
    <w:rsid w:val="005460E3"/>
    <w:rsid w:val="00553020"/>
    <w:rsid w:val="00563CE5"/>
    <w:rsid w:val="00575654"/>
    <w:rsid w:val="00580FBA"/>
    <w:rsid w:val="00587550"/>
    <w:rsid w:val="00587B10"/>
    <w:rsid w:val="005944DE"/>
    <w:rsid w:val="005B56E2"/>
    <w:rsid w:val="005B58EC"/>
    <w:rsid w:val="005C1F32"/>
    <w:rsid w:val="005C3AFA"/>
    <w:rsid w:val="005C6BA3"/>
    <w:rsid w:val="005D34B6"/>
    <w:rsid w:val="005D6195"/>
    <w:rsid w:val="005E2FD3"/>
    <w:rsid w:val="00634AEF"/>
    <w:rsid w:val="0064212B"/>
    <w:rsid w:val="006459F4"/>
    <w:rsid w:val="00650E81"/>
    <w:rsid w:val="00656E07"/>
    <w:rsid w:val="006631F2"/>
    <w:rsid w:val="00666D3E"/>
    <w:rsid w:val="006725D8"/>
    <w:rsid w:val="006838DC"/>
    <w:rsid w:val="00691F93"/>
    <w:rsid w:val="006A2A22"/>
    <w:rsid w:val="006B338A"/>
    <w:rsid w:val="006C0DE4"/>
    <w:rsid w:val="006D287A"/>
    <w:rsid w:val="006E05F5"/>
    <w:rsid w:val="006F470C"/>
    <w:rsid w:val="006F5A3C"/>
    <w:rsid w:val="006F7C8A"/>
    <w:rsid w:val="00706F19"/>
    <w:rsid w:val="00715046"/>
    <w:rsid w:val="007163F9"/>
    <w:rsid w:val="00720702"/>
    <w:rsid w:val="00721338"/>
    <w:rsid w:val="007276AB"/>
    <w:rsid w:val="00727932"/>
    <w:rsid w:val="007359C6"/>
    <w:rsid w:val="00742978"/>
    <w:rsid w:val="00743EAB"/>
    <w:rsid w:val="007611B6"/>
    <w:rsid w:val="00761F8F"/>
    <w:rsid w:val="00763086"/>
    <w:rsid w:val="00767D28"/>
    <w:rsid w:val="00793296"/>
    <w:rsid w:val="00793770"/>
    <w:rsid w:val="007A19F2"/>
    <w:rsid w:val="007A4A3F"/>
    <w:rsid w:val="007B0B98"/>
    <w:rsid w:val="007B4B56"/>
    <w:rsid w:val="007C4F91"/>
    <w:rsid w:val="007D6EE7"/>
    <w:rsid w:val="007E33CD"/>
    <w:rsid w:val="007F03D8"/>
    <w:rsid w:val="007F17A8"/>
    <w:rsid w:val="007F665A"/>
    <w:rsid w:val="00800D0A"/>
    <w:rsid w:val="00803993"/>
    <w:rsid w:val="00805B7D"/>
    <w:rsid w:val="00817750"/>
    <w:rsid w:val="00820C00"/>
    <w:rsid w:val="00820FA8"/>
    <w:rsid w:val="00824B87"/>
    <w:rsid w:val="0083014B"/>
    <w:rsid w:val="008333AC"/>
    <w:rsid w:val="00834172"/>
    <w:rsid w:val="00854B8D"/>
    <w:rsid w:val="00857906"/>
    <w:rsid w:val="00865C92"/>
    <w:rsid w:val="00876E22"/>
    <w:rsid w:val="008A058E"/>
    <w:rsid w:val="008A4940"/>
    <w:rsid w:val="008A73BD"/>
    <w:rsid w:val="008B6760"/>
    <w:rsid w:val="008C108F"/>
    <w:rsid w:val="008C6B46"/>
    <w:rsid w:val="008D789D"/>
    <w:rsid w:val="00905568"/>
    <w:rsid w:val="009318E8"/>
    <w:rsid w:val="0094149F"/>
    <w:rsid w:val="009436C1"/>
    <w:rsid w:val="009464D4"/>
    <w:rsid w:val="00953DA5"/>
    <w:rsid w:val="00971B79"/>
    <w:rsid w:val="00976D6E"/>
    <w:rsid w:val="009852CF"/>
    <w:rsid w:val="009862DE"/>
    <w:rsid w:val="00990C79"/>
    <w:rsid w:val="009A17DC"/>
    <w:rsid w:val="009A2A71"/>
    <w:rsid w:val="009A38FF"/>
    <w:rsid w:val="009A5113"/>
    <w:rsid w:val="009A6FBC"/>
    <w:rsid w:val="009B72C3"/>
    <w:rsid w:val="009B7A13"/>
    <w:rsid w:val="009C116A"/>
    <w:rsid w:val="009C7DB3"/>
    <w:rsid w:val="009D106E"/>
    <w:rsid w:val="009D596A"/>
    <w:rsid w:val="009E096D"/>
    <w:rsid w:val="009E682B"/>
    <w:rsid w:val="009E6D08"/>
    <w:rsid w:val="009F33BB"/>
    <w:rsid w:val="009F4DC5"/>
    <w:rsid w:val="009F77A2"/>
    <w:rsid w:val="00A119B1"/>
    <w:rsid w:val="00A278E3"/>
    <w:rsid w:val="00A354C7"/>
    <w:rsid w:val="00A4531B"/>
    <w:rsid w:val="00A50A95"/>
    <w:rsid w:val="00A72B9C"/>
    <w:rsid w:val="00A76AC6"/>
    <w:rsid w:val="00AC27CC"/>
    <w:rsid w:val="00AC2A02"/>
    <w:rsid w:val="00AC3604"/>
    <w:rsid w:val="00AD586A"/>
    <w:rsid w:val="00AE3FD4"/>
    <w:rsid w:val="00AE68E4"/>
    <w:rsid w:val="00AF0AA1"/>
    <w:rsid w:val="00B029F0"/>
    <w:rsid w:val="00B05674"/>
    <w:rsid w:val="00B21AD8"/>
    <w:rsid w:val="00B260A1"/>
    <w:rsid w:val="00B32AF7"/>
    <w:rsid w:val="00B32BF9"/>
    <w:rsid w:val="00B40604"/>
    <w:rsid w:val="00B65884"/>
    <w:rsid w:val="00B67EE2"/>
    <w:rsid w:val="00B72E59"/>
    <w:rsid w:val="00B73366"/>
    <w:rsid w:val="00B75D0E"/>
    <w:rsid w:val="00B82B01"/>
    <w:rsid w:val="00B84AB8"/>
    <w:rsid w:val="00B9108F"/>
    <w:rsid w:val="00B96A0F"/>
    <w:rsid w:val="00B97DFA"/>
    <w:rsid w:val="00BA5966"/>
    <w:rsid w:val="00BB09DF"/>
    <w:rsid w:val="00BB4FCD"/>
    <w:rsid w:val="00BB6C37"/>
    <w:rsid w:val="00BC48E1"/>
    <w:rsid w:val="00BC4F1B"/>
    <w:rsid w:val="00BD19BE"/>
    <w:rsid w:val="00BD542D"/>
    <w:rsid w:val="00BD56E3"/>
    <w:rsid w:val="00BD7216"/>
    <w:rsid w:val="00BE06D1"/>
    <w:rsid w:val="00BE6295"/>
    <w:rsid w:val="00BF1E91"/>
    <w:rsid w:val="00BF27E0"/>
    <w:rsid w:val="00BF769D"/>
    <w:rsid w:val="00C07D4C"/>
    <w:rsid w:val="00C10714"/>
    <w:rsid w:val="00C15669"/>
    <w:rsid w:val="00C22375"/>
    <w:rsid w:val="00C22773"/>
    <w:rsid w:val="00C23E46"/>
    <w:rsid w:val="00C2740B"/>
    <w:rsid w:val="00C27554"/>
    <w:rsid w:val="00C31804"/>
    <w:rsid w:val="00C508F7"/>
    <w:rsid w:val="00C635D0"/>
    <w:rsid w:val="00C654A4"/>
    <w:rsid w:val="00C67225"/>
    <w:rsid w:val="00C77FB8"/>
    <w:rsid w:val="00C8246B"/>
    <w:rsid w:val="00C91D02"/>
    <w:rsid w:val="00C95443"/>
    <w:rsid w:val="00C97AEB"/>
    <w:rsid w:val="00CA61BD"/>
    <w:rsid w:val="00CB2AE3"/>
    <w:rsid w:val="00CD138B"/>
    <w:rsid w:val="00CD5234"/>
    <w:rsid w:val="00CD5365"/>
    <w:rsid w:val="00CE06D4"/>
    <w:rsid w:val="00CE5268"/>
    <w:rsid w:val="00CE6653"/>
    <w:rsid w:val="00CE6873"/>
    <w:rsid w:val="00CF4B61"/>
    <w:rsid w:val="00D14B12"/>
    <w:rsid w:val="00D1580E"/>
    <w:rsid w:val="00D234FB"/>
    <w:rsid w:val="00D25F69"/>
    <w:rsid w:val="00D3193A"/>
    <w:rsid w:val="00D365BE"/>
    <w:rsid w:val="00D367CC"/>
    <w:rsid w:val="00D455E2"/>
    <w:rsid w:val="00D47B8D"/>
    <w:rsid w:val="00D66DE7"/>
    <w:rsid w:val="00D67329"/>
    <w:rsid w:val="00D87EF7"/>
    <w:rsid w:val="00D91828"/>
    <w:rsid w:val="00D95D55"/>
    <w:rsid w:val="00D96318"/>
    <w:rsid w:val="00DA1140"/>
    <w:rsid w:val="00DA4A2C"/>
    <w:rsid w:val="00DB1888"/>
    <w:rsid w:val="00DB2A6A"/>
    <w:rsid w:val="00DB2E3D"/>
    <w:rsid w:val="00DB5455"/>
    <w:rsid w:val="00DC5DBB"/>
    <w:rsid w:val="00DC666B"/>
    <w:rsid w:val="00DE0306"/>
    <w:rsid w:val="00DE0580"/>
    <w:rsid w:val="00DE07B9"/>
    <w:rsid w:val="00DE0C1F"/>
    <w:rsid w:val="00DE0DB3"/>
    <w:rsid w:val="00DE3E9C"/>
    <w:rsid w:val="00DF1509"/>
    <w:rsid w:val="00DF607F"/>
    <w:rsid w:val="00E07A28"/>
    <w:rsid w:val="00E1121B"/>
    <w:rsid w:val="00E12BD9"/>
    <w:rsid w:val="00E334A7"/>
    <w:rsid w:val="00E40429"/>
    <w:rsid w:val="00E47D4F"/>
    <w:rsid w:val="00E72199"/>
    <w:rsid w:val="00E80D9D"/>
    <w:rsid w:val="00E86693"/>
    <w:rsid w:val="00E87BE0"/>
    <w:rsid w:val="00EA143A"/>
    <w:rsid w:val="00EA22D0"/>
    <w:rsid w:val="00EA3EB5"/>
    <w:rsid w:val="00EB7DBA"/>
    <w:rsid w:val="00ED2C2E"/>
    <w:rsid w:val="00ED7053"/>
    <w:rsid w:val="00EE7D3B"/>
    <w:rsid w:val="00EF133A"/>
    <w:rsid w:val="00F07B74"/>
    <w:rsid w:val="00F07D63"/>
    <w:rsid w:val="00F16B1C"/>
    <w:rsid w:val="00F34945"/>
    <w:rsid w:val="00F60E99"/>
    <w:rsid w:val="00F613C3"/>
    <w:rsid w:val="00F658B4"/>
    <w:rsid w:val="00F848A4"/>
    <w:rsid w:val="00F959D4"/>
    <w:rsid w:val="00FA7901"/>
    <w:rsid w:val="00FC1843"/>
    <w:rsid w:val="00FD233E"/>
    <w:rsid w:val="00FD3306"/>
    <w:rsid w:val="00FD7FD8"/>
    <w:rsid w:val="00FF2462"/>
    <w:rsid w:val="00FF441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1669"/>
  <w15:docId w15:val="{1883ABB7-6FD1-E640-939E-6B51769D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2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08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43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3F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43A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3770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E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4A7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3E283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3E283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3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053DA"/>
  </w:style>
  <w:style w:type="paragraph" w:styleId="Footer">
    <w:name w:val="footer"/>
    <w:basedOn w:val="Normal"/>
    <w:link w:val="FooterChar"/>
    <w:uiPriority w:val="99"/>
    <w:unhideWhenUsed/>
    <w:rsid w:val="003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3DA"/>
  </w:style>
  <w:style w:type="character" w:customStyle="1" w:styleId="shorttext">
    <w:name w:val="short_text"/>
    <w:basedOn w:val="DefaultParagraphFont"/>
    <w:rsid w:val="00B40604"/>
  </w:style>
  <w:style w:type="paragraph" w:styleId="NoSpacing">
    <w:name w:val="No Spacing"/>
    <w:uiPriority w:val="1"/>
    <w:qFormat/>
    <w:rsid w:val="00B40604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708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22708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708A"/>
  </w:style>
  <w:style w:type="character" w:customStyle="1" w:styleId="Heading2Char">
    <w:name w:val="Heading 2 Char"/>
    <w:basedOn w:val="DefaultParagraphFont"/>
    <w:link w:val="Heading2"/>
    <w:uiPriority w:val="9"/>
    <w:semiHidden/>
    <w:rsid w:val="00EA143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43A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93770"/>
    <w:rPr>
      <w:rFonts w:ascii="Calibri" w:eastAsia="Times New Roman" w:hAnsi="Calibri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333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33AC"/>
    <w:rPr>
      <w:sz w:val="22"/>
      <w:szCs w:val="22"/>
    </w:rPr>
  </w:style>
  <w:style w:type="paragraph" w:styleId="HTMLPreformatted">
    <w:name w:val="HTML Preformatted"/>
    <w:basedOn w:val="Normal"/>
    <w:link w:val="HTMLPreformattedChar"/>
    <w:rsid w:val="00865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65C92"/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link w:val="BodyTextIndent2Char"/>
    <w:rsid w:val="00865C92"/>
    <w:pPr>
      <w:spacing w:after="120" w:line="48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65C92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F9"/>
    <w:pPr>
      <w:numPr>
        <w:ilvl w:val="1"/>
      </w:numPr>
      <w:spacing w:line="48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63F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163F9"/>
    <w:rPr>
      <w:rFonts w:ascii="Calibri" w:eastAsia="Times New Roman" w:hAnsi="Calibri" w:cs="Arial"/>
      <w:b/>
      <w:bCs/>
      <w:sz w:val="28"/>
      <w:szCs w:val="28"/>
    </w:rPr>
  </w:style>
  <w:style w:type="paragraph" w:customStyle="1" w:styleId="wa1">
    <w:name w:val="wa1"/>
    <w:basedOn w:val="Normal"/>
    <w:rsid w:val="006459F4"/>
    <w:pPr>
      <w:spacing w:after="0" w:line="240" w:lineRule="auto"/>
    </w:pPr>
    <w:rPr>
      <w:rFonts w:ascii="Times New Roman" w:eastAsia="Times New Roman" w:hAnsi="Times New Roman" w:cs="Traditional Arabic"/>
      <w:b/>
      <w:bCs/>
      <w:noProof/>
      <w:sz w:val="28"/>
      <w:szCs w:val="33"/>
    </w:rPr>
  </w:style>
  <w:style w:type="paragraph" w:styleId="ListBullet2">
    <w:name w:val="List Bullet 2"/>
    <w:basedOn w:val="Normal"/>
    <w:autoRedefine/>
    <w:rsid w:val="006459F4"/>
    <w:pPr>
      <w:numPr>
        <w:numId w:val="3"/>
      </w:numPr>
      <w:spacing w:after="0" w:line="240" w:lineRule="auto"/>
      <w:ind w:left="630" w:hanging="630"/>
    </w:pPr>
    <w:rPr>
      <w:rFonts w:ascii="Arial" w:eastAsia="Times New Roman" w:hAnsi="Arial"/>
    </w:rPr>
  </w:style>
  <w:style w:type="paragraph" w:customStyle="1" w:styleId="style10style13style10">
    <w:name w:val="style10 style13 style10"/>
    <w:basedOn w:val="Normal"/>
    <w:rsid w:val="00B3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A354C7"/>
    <w:pPr>
      <w:numPr>
        <w:numId w:val="4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JobTitle"/>
    <w:rsid w:val="00C508F7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JobTitle">
    <w:name w:val="Job Title"/>
    <w:next w:val="Achievement"/>
    <w:rsid w:val="00C508F7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</w:rPr>
  </w:style>
  <w:style w:type="character" w:styleId="LineNumber">
    <w:name w:val="line number"/>
    <w:basedOn w:val="DefaultParagraphFont"/>
    <w:uiPriority w:val="99"/>
    <w:semiHidden/>
    <w:unhideWhenUsed/>
    <w:rsid w:val="00C2740B"/>
  </w:style>
  <w:style w:type="character" w:customStyle="1" w:styleId="apple-style-span">
    <w:name w:val="apple-style-span"/>
    <w:basedOn w:val="DefaultParagraphFont"/>
    <w:rsid w:val="00C91D02"/>
  </w:style>
  <w:style w:type="character" w:styleId="HTMLTypewriter">
    <w:name w:val="HTML Typewriter"/>
    <w:basedOn w:val="DefaultParagraphFont"/>
    <w:semiHidden/>
    <w:rsid w:val="006838DC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2530E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60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5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5E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25E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%20JACK\Desktop\Julie%20Abdou%20CV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D172-F992-F046-938B-7CEFDC594E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Julie%20Abdou%20CV.dot</Template>
  <TotalTime>18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2666</CharactersWithSpaces>
  <SharedDoc>false</SharedDoc>
  <HLinks>
    <vt:vector size="6" baseType="variant">
      <vt:variant>
        <vt:i4>458785</vt:i4>
      </vt:variant>
      <vt:variant>
        <vt:i4>0</vt:i4>
      </vt:variant>
      <vt:variant>
        <vt:i4>0</vt:i4>
      </vt:variant>
      <vt:variant>
        <vt:i4>5</vt:i4>
      </vt:variant>
      <vt:variant>
        <vt:lpwstr>mailto:Hady2312@hotmail.com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JACK</dc:creator>
  <cp:lastModifiedBy>hadyyhajj@gmail.com</cp:lastModifiedBy>
  <cp:revision>33</cp:revision>
  <cp:lastPrinted>2011-02-20T16:43:00Z</cp:lastPrinted>
  <dcterms:created xsi:type="dcterms:W3CDTF">2019-04-02T09:28:00Z</dcterms:created>
  <dcterms:modified xsi:type="dcterms:W3CDTF">2019-04-25T10:25:00Z</dcterms:modified>
</cp:coreProperties>
</file>