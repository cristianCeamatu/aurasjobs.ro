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171"/>
        <w:tblW w:w="549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686"/>
        <w:gridCol w:w="7230"/>
      </w:tblGrid>
      <w:tr w:rsidR="00C420C8" w:rsidRPr="005152F2" w14:paraId="2725AE81" w14:textId="77777777" w:rsidTr="005B27F5">
        <w:trPr>
          <w:trHeight w:val="13049"/>
        </w:trPr>
        <w:tc>
          <w:tcPr>
            <w:tcW w:w="3686" w:type="dxa"/>
          </w:tcPr>
          <w:p w14:paraId="29C69021" w14:textId="233BC81F" w:rsidR="005B27F5" w:rsidRPr="005B27F5" w:rsidRDefault="005B27F5" w:rsidP="005B27F5">
            <w:pPr>
              <w:pStyle w:val="Heading1"/>
              <w:jc w:val="both"/>
              <w:rPr>
                <w:b/>
                <w:sz w:val="36"/>
              </w:rPr>
            </w:pPr>
            <w:r>
              <w:rPr>
                <w:noProof/>
                <w:lang w:val="ro-RO" w:eastAsia="ro-RO"/>
              </w:rPr>
              <w:drawing>
                <wp:anchor distT="0" distB="0" distL="114300" distR="114300" simplePos="0" relativeHeight="251672576" behindDoc="1" locked="0" layoutInCell="1" allowOverlap="1" wp14:anchorId="35461CF1" wp14:editId="4C09E465">
                  <wp:simplePos x="0" y="0"/>
                  <wp:positionH relativeFrom="column">
                    <wp:posOffset>516255</wp:posOffset>
                  </wp:positionH>
                  <wp:positionV relativeFrom="paragraph">
                    <wp:posOffset>14605</wp:posOffset>
                  </wp:positionV>
                  <wp:extent cx="1409700" cy="1336675"/>
                  <wp:effectExtent l="19050" t="0" r="19050" b="396875"/>
                  <wp:wrapTight wrapText="bothSides">
                    <wp:wrapPolygon edited="0">
                      <wp:start x="292" y="0"/>
                      <wp:lineTo x="-292" y="616"/>
                      <wp:lineTo x="-292" y="27705"/>
                      <wp:lineTo x="21600" y="27705"/>
                      <wp:lineTo x="21600" y="4618"/>
                      <wp:lineTo x="21308" y="924"/>
                      <wp:lineTo x="21016" y="0"/>
                      <wp:lineTo x="292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093"/>
                          <a:stretch/>
                        </pic:blipFill>
                        <pic:spPr bwMode="auto">
                          <a:xfrm>
                            <a:off x="0" y="0"/>
                            <a:ext cx="1409700" cy="13366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sz w:val="36"/>
              </w:rPr>
              <w:t>COMAN CORNEL</w:t>
            </w:r>
          </w:p>
          <w:p w14:paraId="52BAA97B" w14:textId="232D546F" w:rsidR="00C420C8" w:rsidRPr="00C420C8" w:rsidRDefault="005B27F5" w:rsidP="00471B1C">
            <w:pPr>
              <w:pStyle w:val="Graphic"/>
              <w:spacing w:after="0"/>
              <w:jc w:val="both"/>
            </w:pPr>
            <w:r>
              <w:rPr>
                <w:noProof/>
                <w:lang w:val="ro-RO" w:eastAsia="ro-RO"/>
              </w:rPr>
              <w:drawing>
                <wp:anchor distT="0" distB="0" distL="114300" distR="114300" simplePos="0" relativeHeight="251662336" behindDoc="0" locked="0" layoutInCell="1" allowOverlap="1" wp14:anchorId="7B7F261D" wp14:editId="45DAC073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172720</wp:posOffset>
                  </wp:positionV>
                  <wp:extent cx="231775" cy="231775"/>
                  <wp:effectExtent l="0" t="0" r="0" b="0"/>
                  <wp:wrapThrough wrapText="bothSides">
                    <wp:wrapPolygon edited="0">
                      <wp:start x="0" y="0"/>
                      <wp:lineTo x="0" y="19529"/>
                      <wp:lineTo x="19529" y="19529"/>
                      <wp:lineTo x="19529" y="0"/>
                      <wp:lineTo x="0" y="0"/>
                    </wp:wrapPolygon>
                  </wp:wrapThrough>
                  <wp:docPr id="6" name="Picture 6" descr="Image result for addres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addres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494E">
              <w:t>Buc</w:t>
            </w:r>
            <w:r w:rsidR="008216E4">
              <w:t>harest</w:t>
            </w:r>
            <w:r w:rsidR="00B6494E">
              <w:t xml:space="preserve">, </w:t>
            </w:r>
            <w:r w:rsidR="008216E4">
              <w:t>3</w:t>
            </w:r>
            <w:r w:rsidR="008216E4" w:rsidRPr="008216E4">
              <w:rPr>
                <w:vertAlign w:val="superscript"/>
              </w:rPr>
              <w:t>rd</w:t>
            </w:r>
            <w:r w:rsidR="008216E4">
              <w:t xml:space="preserve"> district</w:t>
            </w:r>
          </w:p>
          <w:p w14:paraId="5E04AF3F" w14:textId="11228E41" w:rsidR="00893E10" w:rsidRDefault="00B6494E" w:rsidP="00471B1C">
            <w:pPr>
              <w:pStyle w:val="Heading3"/>
              <w:rPr>
                <w:caps w:val="0"/>
                <w:sz w:val="24"/>
              </w:rPr>
            </w:pPr>
            <w:r>
              <w:rPr>
                <w:noProof/>
                <w:lang w:val="ro-RO" w:eastAsia="ro-RO"/>
              </w:rPr>
              <w:drawing>
                <wp:anchor distT="0" distB="0" distL="114300" distR="114300" simplePos="0" relativeHeight="251660288" behindDoc="0" locked="0" layoutInCell="1" allowOverlap="1" wp14:anchorId="59EF5764" wp14:editId="364EFF9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118110</wp:posOffset>
                  </wp:positionV>
                  <wp:extent cx="233680" cy="233680"/>
                  <wp:effectExtent l="0" t="0" r="0" b="0"/>
                  <wp:wrapThrough wrapText="bothSides">
                    <wp:wrapPolygon edited="0">
                      <wp:start x="0" y="0"/>
                      <wp:lineTo x="0" y="19370"/>
                      <wp:lineTo x="19370" y="19370"/>
                      <wp:lineTo x="19370" y="0"/>
                      <wp:lineTo x="0" y="0"/>
                    </wp:wrapPolygon>
                  </wp:wrapThrough>
                  <wp:docPr id="1" name="Picture 1" descr="http://www.pvhc.net/img202/mcicikmlkijejbngclf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vhc.net/img202/mcicikmlkijejbngclf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4C3DC60" w14:textId="1BE283E6" w:rsidR="00C420C8" w:rsidRPr="0000286A" w:rsidRDefault="005B27F5" w:rsidP="00471B1C">
            <w:pPr>
              <w:pStyle w:val="Heading3"/>
              <w:jc w:val="both"/>
              <w:rPr>
                <w:sz w:val="24"/>
              </w:rPr>
            </w:pPr>
            <w:r>
              <w:rPr>
                <w:caps w:val="0"/>
                <w:sz w:val="24"/>
              </w:rPr>
              <w:t>cornelcoman1978@yahoo.co.uk</w:t>
            </w:r>
            <w:r w:rsidR="00893E10" w:rsidRPr="0000286A">
              <w:rPr>
                <w:caps w:val="0"/>
                <w:sz w:val="24"/>
              </w:rPr>
              <w:t xml:space="preserve"> </w:t>
            </w:r>
          </w:p>
          <w:p w14:paraId="18EA3C93" w14:textId="03A2A991" w:rsidR="00893E10" w:rsidRPr="0000286A" w:rsidRDefault="00B6494E" w:rsidP="00471B1C">
            <w:pPr>
              <w:pStyle w:val="Heading3"/>
              <w:jc w:val="both"/>
            </w:pPr>
            <w:r w:rsidRPr="0000286A">
              <w:rPr>
                <w:noProof/>
                <w:lang w:val="ro-RO" w:eastAsia="ro-RO"/>
              </w:rPr>
              <w:drawing>
                <wp:anchor distT="0" distB="0" distL="114300" distR="114300" simplePos="0" relativeHeight="251661312" behindDoc="0" locked="0" layoutInCell="1" allowOverlap="1" wp14:anchorId="534D5FED" wp14:editId="51E1381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128905</wp:posOffset>
                  </wp:positionV>
                  <wp:extent cx="229235" cy="229235"/>
                  <wp:effectExtent l="0" t="0" r="0" b="0"/>
                  <wp:wrapThrough wrapText="bothSides">
                    <wp:wrapPolygon edited="0">
                      <wp:start x="0" y="0"/>
                      <wp:lineTo x="0" y="19745"/>
                      <wp:lineTo x="19745" y="19745"/>
                      <wp:lineTo x="19745" y="0"/>
                      <wp:lineTo x="0" y="0"/>
                    </wp:wrapPolygon>
                  </wp:wrapThrough>
                  <wp:docPr id="2" name="Picture 2" descr="http://www.clker.com/cliparts/f/D/Z/i/d/G/phone-logo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lker.com/cliparts/f/D/Z/i/d/G/phone-logo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65041F8" w14:textId="30F7F772" w:rsidR="005B27F5" w:rsidRPr="00471B1C" w:rsidRDefault="003F2FBA" w:rsidP="00471B1C">
            <w:pPr>
              <w:pStyle w:val="Heading3"/>
              <w:jc w:val="both"/>
            </w:pPr>
            <w:r w:rsidRPr="0000286A">
              <w:t>+</w:t>
            </w:r>
            <w:r w:rsidR="005B27F5">
              <w:t>40733-422-082</w:t>
            </w:r>
          </w:p>
          <w:tbl>
            <w:tblPr>
              <w:tblpPr w:leftFromText="180" w:rightFromText="180" w:vertAnchor="page" w:horzAnchor="margin" w:tblpY="6346"/>
              <w:tblOverlap w:val="never"/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686"/>
            </w:tblGrid>
            <w:tr w:rsidR="00471B1C" w:rsidRPr="005152F2" w14:paraId="55D42069" w14:textId="77777777" w:rsidTr="005B27F5">
              <w:trPr>
                <w:trHeight w:val="2390"/>
              </w:trPr>
              <w:tc>
                <w:tcPr>
                  <w:tcW w:w="3261" w:type="dxa"/>
                  <w:tcMar>
                    <w:top w:w="288" w:type="dxa"/>
                    <w:bottom w:w="288" w:type="dxa"/>
                  </w:tcMar>
                </w:tcPr>
                <w:p w14:paraId="602A3C95" w14:textId="7D526CBC" w:rsidR="00471B1C" w:rsidRPr="00893E10" w:rsidRDefault="00471B1C" w:rsidP="00A63907">
                  <w:pPr>
                    <w:pStyle w:val="Heading3"/>
                    <w:rPr>
                      <w:b/>
                    </w:rPr>
                  </w:pPr>
                  <w:r w:rsidRPr="00893E10">
                    <w:rPr>
                      <w:b/>
                    </w:rPr>
                    <w:t>OB</w:t>
                  </w:r>
                  <w:r w:rsidR="005B27F5">
                    <w:rPr>
                      <w:b/>
                    </w:rPr>
                    <w:t>J</w:t>
                  </w:r>
                  <w:r w:rsidRPr="00893E10">
                    <w:rPr>
                      <w:b/>
                    </w:rPr>
                    <w:t>ECTIV</w:t>
                  </w:r>
                  <w:r w:rsidR="005B27F5">
                    <w:rPr>
                      <w:b/>
                    </w:rPr>
                    <w:t>e</w:t>
                  </w:r>
                </w:p>
                <w:p w14:paraId="4F63050F" w14:textId="77777777" w:rsidR="00471B1C" w:rsidRDefault="00471B1C" w:rsidP="00471B1C">
                  <w:pPr>
                    <w:pStyle w:val="GraphicLine"/>
                  </w:pPr>
                  <w:r>
                    <w:rPr>
                      <w:lang w:val="ro-RO" w:eastAsia="ro-RO"/>
                    </w:rPr>
                    <mc:AlternateContent>
                      <mc:Choice Requires="wps">
                        <w:drawing>
                          <wp:inline distT="0" distB="0" distL="0" distR="0" wp14:anchorId="031C7859" wp14:editId="7641A241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A7163F4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4C5DDA1" w14:textId="6231B45F" w:rsidR="00471B1C" w:rsidRDefault="005B27F5" w:rsidP="00334FC0">
                  <w:pPr>
                    <w:spacing w:line="360" w:lineRule="auto"/>
                  </w:pPr>
                  <w:r>
                    <w:t>Team-player</w:t>
                  </w:r>
                  <w:r w:rsidR="00471B1C">
                    <w:t xml:space="preserve">, </w:t>
                  </w:r>
                  <w:r>
                    <w:t>searching of an opportunity to offer my</w:t>
                  </w:r>
                  <w:r w:rsidR="00337F07">
                    <w:t xml:space="preserve"> services into horeca businesses as cleaner, waiter or similar positions</w:t>
                  </w:r>
                </w:p>
              </w:tc>
            </w:tr>
            <w:tr w:rsidR="00471B1C" w:rsidRPr="005152F2" w14:paraId="3C71B9EE" w14:textId="77777777" w:rsidTr="00827474">
              <w:tc>
                <w:tcPr>
                  <w:tcW w:w="3261" w:type="dxa"/>
                  <w:tcMar>
                    <w:top w:w="288" w:type="dxa"/>
                    <w:bottom w:w="288" w:type="dxa"/>
                  </w:tcMar>
                </w:tcPr>
                <w:p w14:paraId="12B1ACC8" w14:textId="02E9E915" w:rsidR="00471B1C" w:rsidRPr="00893E10" w:rsidRDefault="005B27F5" w:rsidP="005B27F5">
                  <w:pPr>
                    <w:pStyle w:val="Heading3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</w:t>
                  </w:r>
                  <w:r w:rsidR="00471B1C" w:rsidRPr="00893E10">
                    <w:rPr>
                      <w:b/>
                    </w:rPr>
                    <w:t>COMPETEN</w:t>
                  </w:r>
                  <w:r>
                    <w:rPr>
                      <w:b/>
                    </w:rPr>
                    <w:t>cies</w:t>
                  </w:r>
                </w:p>
                <w:p w14:paraId="453E2DC0" w14:textId="77777777" w:rsidR="00471B1C" w:rsidRPr="005A7E57" w:rsidRDefault="00471B1C" w:rsidP="00471B1C">
                  <w:pPr>
                    <w:pStyle w:val="GraphicLine"/>
                  </w:pPr>
                  <w:r>
                    <w:rPr>
                      <w:lang w:val="ro-RO" w:eastAsia="ro-RO"/>
                    </w:rPr>
                    <mc:AlternateContent>
                      <mc:Choice Requires="wps">
                        <w:drawing>
                          <wp:inline distT="0" distB="0" distL="0" distR="0" wp14:anchorId="1B180CD3" wp14:editId="04B0BF37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AB07699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D6E0852" w14:textId="0151F804" w:rsidR="00471B1C" w:rsidRPr="00471B1C" w:rsidRDefault="005B27F5" w:rsidP="00471B1C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Languages</w:t>
                  </w:r>
                </w:p>
                <w:p w14:paraId="01422F5F" w14:textId="6784EE1B" w:rsidR="00471B1C" w:rsidRDefault="00471B1C" w:rsidP="00471B1C">
                  <w:pPr>
                    <w:rPr>
                      <w:sz w:val="20"/>
                    </w:rPr>
                  </w:pPr>
                  <w:r w:rsidRPr="00471B1C">
                    <w:rPr>
                      <w:sz w:val="20"/>
                    </w:rPr>
                    <w:t>Engl</w:t>
                  </w:r>
                  <w:r w:rsidR="005B27F5">
                    <w:rPr>
                      <w:sz w:val="20"/>
                    </w:rPr>
                    <w:t>ish</w:t>
                  </w:r>
                  <w:r w:rsidRPr="00471B1C">
                    <w:rPr>
                      <w:sz w:val="20"/>
                    </w:rPr>
                    <w:t xml:space="preserve">: </w:t>
                  </w:r>
                  <w:r w:rsidR="0043086D">
                    <w:rPr>
                      <w:sz w:val="20"/>
                    </w:rPr>
                    <w:t>upper-intermediate</w:t>
                  </w:r>
                </w:p>
                <w:p w14:paraId="6097D921" w14:textId="7FB7D980" w:rsidR="00471B1C" w:rsidRPr="005B27F5" w:rsidRDefault="005B27F5" w:rsidP="005B27F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Italian: advanced</w:t>
                  </w:r>
                </w:p>
              </w:tc>
            </w:tr>
          </w:tbl>
          <w:p w14:paraId="1F18E8B4" w14:textId="77777777" w:rsidR="00A63907" w:rsidRDefault="00A63907" w:rsidP="00A63907">
            <w:pPr>
              <w:pStyle w:val="Heading3"/>
              <w:jc w:val="both"/>
              <w:rPr>
                <w:b/>
              </w:rPr>
            </w:pPr>
            <w:bookmarkStart w:id="0" w:name="_GoBack"/>
            <w:bookmarkEnd w:id="0"/>
          </w:p>
          <w:p w14:paraId="19A3F3AC" w14:textId="14077735" w:rsidR="00A63907" w:rsidRPr="00893E10" w:rsidRDefault="00A63907" w:rsidP="00A63907">
            <w:pPr>
              <w:pStyle w:val="Heading3"/>
              <w:rPr>
                <w:b/>
              </w:rPr>
            </w:pPr>
            <w:r w:rsidRPr="00893E10">
              <w:rPr>
                <w:b/>
              </w:rPr>
              <w:t>HOBB</w:t>
            </w:r>
            <w:r w:rsidR="005B27F5">
              <w:rPr>
                <w:b/>
              </w:rPr>
              <w:t>ies</w:t>
            </w:r>
          </w:p>
          <w:p w14:paraId="41C7BC64" w14:textId="77777777" w:rsidR="00A63907" w:rsidRPr="005A7E57" w:rsidRDefault="00A63907" w:rsidP="00A63907">
            <w:pPr>
              <w:pStyle w:val="GraphicLine"/>
            </w:pPr>
            <w:r>
              <w:rPr>
                <w:lang w:val="ro-RO" w:eastAsia="ro-RO"/>
              </w:rPr>
              <mc:AlternateContent>
                <mc:Choice Requires="wps">
                  <w:drawing>
                    <wp:inline distT="0" distB="0" distL="0" distR="0" wp14:anchorId="0BA45C2D" wp14:editId="3B70F0DB">
                      <wp:extent cx="221615" cy="0"/>
                      <wp:effectExtent l="0" t="0" r="26035" b="19050"/>
                      <wp:docPr id="4" name="Straight Connector 4" title="Line graphic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B6CF2C8" id="Straight Connector 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AwOyFWygEAAOgDAAAOAAAAAAAAAAAA&#10;AAAAAC4CAABkcnMvZTJvRG9jLnhtbFBLAQItABQABgAIAAAAIQAbPlgZ2QAAAAEBAAAPAAAAAAAA&#10;AAAAAAAAACQEAABkcnMvZG93bnJldi54bWxQSwUGAAAAAAQABADzAAAAKgUAAAAA&#10;" strokecolor="#37b6ae [3204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3E370B0" w14:textId="09DC6B3B" w:rsidR="00A63907" w:rsidRPr="00471B1C" w:rsidRDefault="005B27F5" w:rsidP="00334FC0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Travelling, Football, Singing</w:t>
            </w:r>
          </w:p>
          <w:p w14:paraId="53B5715E" w14:textId="6D17A661" w:rsidR="0000286A" w:rsidRPr="005B27F5" w:rsidRDefault="00A63907" w:rsidP="005B27F5">
            <w:pPr>
              <w:rPr>
                <w:color w:val="37B6AE" w:themeColor="accent1"/>
              </w:rPr>
            </w:pPr>
            <w:r w:rsidRPr="0000286A">
              <w:rPr>
                <w:color w:val="37B6AE" w:themeColor="accent1"/>
              </w:rPr>
              <w:t>__________________________</w:t>
            </w:r>
            <w:r w:rsidR="005B27F5">
              <w:rPr>
                <w:color w:val="37B6AE" w:themeColor="accent1"/>
              </w:rPr>
              <w:t>____</w:t>
            </w:r>
          </w:p>
        </w:tc>
        <w:tc>
          <w:tcPr>
            <w:tcW w:w="7229" w:type="dxa"/>
          </w:tcPr>
          <w:tbl>
            <w:tblPr>
              <w:tblW w:w="4885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7064"/>
            </w:tblGrid>
            <w:tr w:rsidR="00C420C8" w14:paraId="1076E3BC" w14:textId="77777777" w:rsidTr="00337F07">
              <w:trPr>
                <w:trHeight w:val="1985"/>
              </w:trPr>
              <w:tc>
                <w:tcPr>
                  <w:tcW w:w="7064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72CB1509" w14:textId="1E7065C4" w:rsidR="00C420C8" w:rsidRPr="005152F2" w:rsidRDefault="003F2FBA" w:rsidP="005B27F5">
                  <w:pPr>
                    <w:pStyle w:val="Heading2"/>
                    <w:framePr w:hSpace="180" w:wrap="around" w:vAnchor="page" w:hAnchor="margin" w:y="1171"/>
                    <w:ind w:left="-375"/>
                  </w:pPr>
                  <w:r>
                    <w:t>EXPERIEN</w:t>
                  </w:r>
                  <w:r w:rsidR="005B27F5">
                    <w:t>ce</w:t>
                  </w:r>
                </w:p>
                <w:p w14:paraId="32FD4DF5" w14:textId="191F2341" w:rsidR="00337F07" w:rsidRDefault="00337F07" w:rsidP="00337F07">
                  <w:pPr>
                    <w:pStyle w:val="Heading4"/>
                    <w:ind w:left="-375"/>
                    <w:jc w:val="both"/>
                  </w:pPr>
                </w:p>
                <w:p w14:paraId="3AA4831A" w14:textId="7440E85A" w:rsidR="00337F07" w:rsidRDefault="00337F07" w:rsidP="00337F07">
                  <w:pPr>
                    <w:pStyle w:val="Heading4"/>
                    <w:ind w:left="-375"/>
                    <w:jc w:val="both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6672" behindDoc="1" locked="0" layoutInCell="1" allowOverlap="1" wp14:anchorId="0DD07071" wp14:editId="1076590C">
                        <wp:simplePos x="0" y="0"/>
                        <wp:positionH relativeFrom="column">
                          <wp:posOffset>-214630</wp:posOffset>
                        </wp:positionH>
                        <wp:positionV relativeFrom="paragraph">
                          <wp:posOffset>2540</wp:posOffset>
                        </wp:positionV>
                        <wp:extent cx="796219" cy="581025"/>
                        <wp:effectExtent l="19050" t="0" r="23495" b="180975"/>
                        <wp:wrapTight wrapText="bothSides">
                          <wp:wrapPolygon edited="0">
                            <wp:start x="-517" y="0"/>
                            <wp:lineTo x="-517" y="27620"/>
                            <wp:lineTo x="21721" y="27620"/>
                            <wp:lineTo x="21721" y="0"/>
                            <wp:lineTo x="-517" y="0"/>
                          </wp:wrapPolygon>
                        </wp:wrapTight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6219" cy="581025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t>COSTA CRUISES</w:t>
                  </w:r>
                  <w:r>
                    <w:t xml:space="preserve"> – WAITER</w:t>
                  </w:r>
                </w:p>
                <w:p w14:paraId="544640C7" w14:textId="04C48281" w:rsidR="00337F07" w:rsidRPr="008216E4" w:rsidRDefault="00337F07" w:rsidP="00337F07">
                  <w:pPr>
                    <w:pStyle w:val="Heading5"/>
                    <w:ind w:left="-375"/>
                    <w:jc w:val="both"/>
                    <w:rPr>
                      <w:bCs/>
                      <w:i/>
                      <w:iCs/>
                    </w:rPr>
                  </w:pPr>
                  <w:r w:rsidRPr="008216E4">
                    <w:rPr>
                      <w:bCs/>
                      <w:i/>
                      <w:iCs/>
                    </w:rPr>
                    <w:t>201</w:t>
                  </w:r>
                  <w:r w:rsidRPr="008216E4">
                    <w:rPr>
                      <w:bCs/>
                      <w:i/>
                      <w:iCs/>
                    </w:rPr>
                    <w:t>2</w:t>
                  </w:r>
                  <w:r w:rsidRPr="008216E4">
                    <w:rPr>
                      <w:bCs/>
                      <w:i/>
                      <w:iCs/>
                    </w:rPr>
                    <w:t>-201</w:t>
                  </w:r>
                  <w:r w:rsidRPr="008216E4">
                    <w:rPr>
                      <w:bCs/>
                      <w:i/>
                      <w:iCs/>
                    </w:rPr>
                    <w:t>3</w:t>
                  </w:r>
                </w:p>
                <w:p w14:paraId="11C6AC66" w14:textId="3074DAC3" w:rsidR="00337F07" w:rsidRDefault="00337F07" w:rsidP="008216E4">
                  <w:pPr>
                    <w:spacing w:line="276" w:lineRule="auto"/>
                    <w:ind w:left="-375"/>
                    <w:jc w:val="both"/>
                    <w:rPr>
                      <w:sz w:val="20"/>
                    </w:rPr>
                  </w:pPr>
                  <w:r w:rsidRPr="00337F07">
                    <w:rPr>
                      <w:sz w:val="20"/>
                    </w:rPr>
                    <w:t xml:space="preserve">Responsible for </w:t>
                  </w:r>
                  <w:r w:rsidR="008216E4">
                    <w:rPr>
                      <w:sz w:val="20"/>
                    </w:rPr>
                    <w:t xml:space="preserve">ensuring </w:t>
                  </w:r>
                  <w:r w:rsidR="008216E4" w:rsidRPr="008216E4">
                    <w:rPr>
                      <w:sz w:val="20"/>
                    </w:rPr>
                    <w:t>good quality restaurant service</w:t>
                  </w:r>
                  <w:r w:rsidR="008216E4">
                    <w:rPr>
                      <w:sz w:val="20"/>
                    </w:rPr>
                    <w:t>s</w:t>
                  </w:r>
                  <w:r w:rsidR="008216E4" w:rsidRPr="008216E4">
                    <w:rPr>
                      <w:sz w:val="20"/>
                    </w:rPr>
                    <w:t>.</w:t>
                  </w:r>
                </w:p>
                <w:p w14:paraId="0DF93C54" w14:textId="07EFE489" w:rsidR="008216E4" w:rsidRPr="00337F07" w:rsidRDefault="008216E4" w:rsidP="008216E4">
                  <w:pPr>
                    <w:spacing w:line="276" w:lineRule="auto"/>
                    <w:ind w:left="-375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Always being a customer oriented</w:t>
                  </w:r>
                </w:p>
                <w:p w14:paraId="3DF36FDA" w14:textId="61D7E872" w:rsidR="0043086D" w:rsidRDefault="0043086D" w:rsidP="005B27F5">
                  <w:pPr>
                    <w:pStyle w:val="Heading4"/>
                    <w:framePr w:hSpace="180" w:wrap="around" w:vAnchor="page" w:hAnchor="margin" w:y="1171"/>
                    <w:ind w:left="-375"/>
                    <w:jc w:val="both"/>
                  </w:pPr>
                </w:p>
                <w:p w14:paraId="73F2FE11" w14:textId="2368572E" w:rsidR="00307290" w:rsidRDefault="00337F07" w:rsidP="005B27F5">
                  <w:pPr>
                    <w:pStyle w:val="Heading4"/>
                    <w:framePr w:hSpace="180" w:wrap="around" w:vAnchor="page" w:hAnchor="margin" w:y="1171"/>
                    <w:ind w:left="-375"/>
                    <w:jc w:val="both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4624" behindDoc="1" locked="0" layoutInCell="1" allowOverlap="1" wp14:anchorId="08CC6020" wp14:editId="5C6EB807">
                        <wp:simplePos x="0" y="0"/>
                        <wp:positionH relativeFrom="column">
                          <wp:posOffset>-214630</wp:posOffset>
                        </wp:positionH>
                        <wp:positionV relativeFrom="paragraph">
                          <wp:posOffset>2540</wp:posOffset>
                        </wp:positionV>
                        <wp:extent cx="796219" cy="581025"/>
                        <wp:effectExtent l="19050" t="0" r="23495" b="180975"/>
                        <wp:wrapTight wrapText="bothSides">
                          <wp:wrapPolygon edited="0">
                            <wp:start x="-517" y="0"/>
                            <wp:lineTo x="-517" y="27620"/>
                            <wp:lineTo x="21721" y="27620"/>
                            <wp:lineTo x="21721" y="0"/>
                            <wp:lineTo x="-517" y="0"/>
                          </wp:wrapPolygon>
                        </wp:wrapTight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6219" cy="581025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t>COSTA CRUISES</w:t>
                  </w:r>
                  <w:r w:rsidR="00307290">
                    <w:t xml:space="preserve"> </w:t>
                  </w:r>
                  <w:r>
                    <w:t>- Cleaner</w:t>
                  </w:r>
                </w:p>
                <w:p w14:paraId="2D044594" w14:textId="7D7BBC1F" w:rsidR="00C420C8" w:rsidRPr="008216E4" w:rsidRDefault="00337F07" w:rsidP="005B27F5">
                  <w:pPr>
                    <w:pStyle w:val="Heading5"/>
                    <w:framePr w:hSpace="180" w:wrap="around" w:vAnchor="page" w:hAnchor="margin" w:y="1171"/>
                    <w:ind w:left="-375"/>
                    <w:jc w:val="both"/>
                    <w:rPr>
                      <w:bCs/>
                      <w:i/>
                      <w:iCs/>
                    </w:rPr>
                  </w:pPr>
                  <w:r w:rsidRPr="008216E4">
                    <w:rPr>
                      <w:bCs/>
                      <w:i/>
                      <w:iCs/>
                    </w:rPr>
                    <w:t>2010-2011</w:t>
                  </w:r>
                </w:p>
                <w:p w14:paraId="352A16D8" w14:textId="28D7C485" w:rsidR="00337F07" w:rsidRDefault="00337F07" w:rsidP="00337F07">
                  <w:pPr>
                    <w:spacing w:line="276" w:lineRule="auto"/>
                    <w:ind w:left="-375"/>
                    <w:jc w:val="both"/>
                    <w:rPr>
                      <w:sz w:val="20"/>
                    </w:rPr>
                  </w:pPr>
                  <w:r w:rsidRPr="00337F07">
                    <w:rPr>
                      <w:sz w:val="20"/>
                    </w:rPr>
                    <w:t>Responsible for the cleanliness, maintenance and upkeep of all equipment and any other ship’s property</w:t>
                  </w:r>
                  <w:r>
                    <w:rPr>
                      <w:sz w:val="20"/>
                    </w:rPr>
                    <w:t>.</w:t>
                  </w:r>
                </w:p>
                <w:p w14:paraId="086EC8BE" w14:textId="4E6C8B55" w:rsidR="00337F07" w:rsidRPr="00337F07" w:rsidRDefault="00337F07" w:rsidP="00337F07">
                  <w:pPr>
                    <w:spacing w:line="276" w:lineRule="auto"/>
                    <w:ind w:left="-375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H</w:t>
                  </w:r>
                  <w:r w:rsidRPr="00337F07">
                    <w:rPr>
                      <w:sz w:val="20"/>
                    </w:rPr>
                    <w:t>andle all the Cleaning materials, chemicals and machinery necessary for the daily operation.</w:t>
                  </w:r>
                </w:p>
                <w:p w14:paraId="19BA21E1" w14:textId="40880E63" w:rsidR="00337F07" w:rsidRPr="00337F07" w:rsidRDefault="00337F07" w:rsidP="00337F07">
                  <w:pPr>
                    <w:framePr w:hSpace="180" w:wrap="around" w:vAnchor="page" w:hAnchor="margin" w:y="1171"/>
                    <w:spacing w:line="276" w:lineRule="auto"/>
                    <w:ind w:left="-375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W</w:t>
                  </w:r>
                  <w:r w:rsidRPr="00337F07">
                    <w:rPr>
                      <w:sz w:val="20"/>
                    </w:rPr>
                    <w:t>ork</w:t>
                  </w:r>
                  <w:r>
                    <w:rPr>
                      <w:sz w:val="20"/>
                    </w:rPr>
                    <w:t>ed</w:t>
                  </w:r>
                  <w:r w:rsidRPr="00337F07">
                    <w:rPr>
                      <w:sz w:val="20"/>
                    </w:rPr>
                    <w:t xml:space="preserve"> with Cleaning Machinery, assigned by the ship</w:t>
                  </w:r>
                  <w:r>
                    <w:rPr>
                      <w:sz w:val="20"/>
                    </w:rPr>
                    <w:t xml:space="preserve"> with previous </w:t>
                  </w:r>
                  <w:r w:rsidRPr="00337F07">
                    <w:rPr>
                      <w:sz w:val="20"/>
                    </w:rPr>
                    <w:t xml:space="preserve">training </w:t>
                  </w:r>
                  <w:r>
                    <w:rPr>
                      <w:sz w:val="20"/>
                    </w:rPr>
                    <w:t>before</w:t>
                  </w:r>
                </w:p>
                <w:p w14:paraId="14B26897" w14:textId="1DA27F48" w:rsidR="00337F07" w:rsidRPr="00337F07" w:rsidRDefault="00337F07" w:rsidP="00337F07">
                  <w:pPr>
                    <w:framePr w:hSpace="180" w:wrap="around" w:vAnchor="page" w:hAnchor="margin" w:y="1171"/>
                    <w:spacing w:line="276" w:lineRule="auto"/>
                    <w:ind w:left="-375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A</w:t>
                  </w:r>
                  <w:r w:rsidRPr="00337F07">
                    <w:rPr>
                      <w:sz w:val="20"/>
                    </w:rPr>
                    <w:t>ssist</w:t>
                  </w:r>
                  <w:r>
                    <w:rPr>
                      <w:sz w:val="20"/>
                    </w:rPr>
                    <w:t xml:space="preserve">ed </w:t>
                  </w:r>
                  <w:r w:rsidRPr="00337F07">
                    <w:rPr>
                      <w:sz w:val="20"/>
                    </w:rPr>
                    <w:t>loading</w:t>
                  </w:r>
                  <w:r>
                    <w:rPr>
                      <w:sz w:val="20"/>
                    </w:rPr>
                    <w:t>s</w:t>
                  </w:r>
                  <w:r w:rsidRPr="00337F07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 w:rsidRPr="00337F07">
                    <w:rPr>
                      <w:sz w:val="20"/>
                    </w:rPr>
                    <w:t xml:space="preserve"> provisions as directed</w:t>
                  </w:r>
                  <w:r>
                    <w:t xml:space="preserve"> </w:t>
                  </w:r>
                  <w:r w:rsidRPr="00337F07">
                    <w:rPr>
                      <w:sz w:val="20"/>
                    </w:rPr>
                    <w:t>to attend departmental meetings and trainings when requested</w:t>
                  </w:r>
                </w:p>
                <w:p w14:paraId="2C032A34" w14:textId="05505E92" w:rsidR="00D004EE" w:rsidRPr="00C871B2" w:rsidRDefault="0043086D" w:rsidP="00337F07">
                  <w:pPr>
                    <w:framePr w:hSpace="180" w:wrap="around" w:vAnchor="page" w:hAnchor="margin" w:y="1171"/>
                    <w:spacing w:line="240" w:lineRule="auto"/>
                    <w:jc w:val="both"/>
                    <w:rPr>
                      <w:sz w:val="20"/>
                    </w:rPr>
                  </w:pPr>
                  <w:r w:rsidRPr="00C871B2">
                    <w:rPr>
                      <w:sz w:val="20"/>
                    </w:rPr>
                    <w:t xml:space="preserve"> </w:t>
                  </w:r>
                </w:p>
              </w:tc>
            </w:tr>
            <w:tr w:rsidR="00C420C8" w14:paraId="0AD35A34" w14:textId="77777777" w:rsidTr="00337F07">
              <w:trPr>
                <w:trHeight w:val="2456"/>
              </w:trPr>
              <w:tc>
                <w:tcPr>
                  <w:tcW w:w="7064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3C0B6AC7" w14:textId="5D5B9E31" w:rsidR="00C420C8" w:rsidRPr="005152F2" w:rsidRDefault="003F2FBA" w:rsidP="005B27F5">
                  <w:pPr>
                    <w:pStyle w:val="Heading2"/>
                    <w:framePr w:hSpace="180" w:wrap="around" w:vAnchor="page" w:hAnchor="margin" w:y="1171"/>
                  </w:pPr>
                  <w:r>
                    <w:t>EDUCA</w:t>
                  </w:r>
                  <w:r w:rsidR="00337F07">
                    <w:t>TION</w:t>
                  </w:r>
                </w:p>
                <w:p w14:paraId="1D0C3913" w14:textId="769A9352" w:rsidR="00C420C8" w:rsidRPr="0043426C" w:rsidRDefault="00337F07" w:rsidP="005B27F5">
                  <w:pPr>
                    <w:pStyle w:val="Heading4"/>
                    <w:framePr w:hSpace="180" w:wrap="around" w:vAnchor="page" w:hAnchor="margin" w:y="1171"/>
                  </w:pPr>
                  <w:r>
                    <w:t>Technical college “panait istrati”</w:t>
                  </w:r>
                </w:p>
                <w:p w14:paraId="78F64D24" w14:textId="735A1E1D" w:rsidR="00C420C8" w:rsidRPr="005152F2" w:rsidRDefault="00337F07" w:rsidP="005B27F5">
                  <w:pPr>
                    <w:pStyle w:val="Heading5"/>
                    <w:framePr w:hSpace="180" w:wrap="around" w:vAnchor="page" w:hAnchor="margin" w:y="1171"/>
                  </w:pPr>
                  <w:r>
                    <w:t>Braila, Romania</w:t>
                  </w:r>
                </w:p>
                <w:p w14:paraId="1BFA439C" w14:textId="63FF89F0" w:rsidR="00337F07" w:rsidRDefault="00337F07" w:rsidP="00337F07">
                  <w:pPr>
                    <w:pStyle w:val="Heading4"/>
                    <w:framePr w:hSpace="180" w:wrap="around" w:vAnchor="page" w:hAnchor="margin" w:y="1171"/>
                    <w:jc w:val="both"/>
                  </w:pPr>
                </w:p>
                <w:p w14:paraId="6B006FF1" w14:textId="2DE26A6A" w:rsidR="0000286A" w:rsidRPr="0000286A" w:rsidRDefault="003F2FBA" w:rsidP="005B27F5">
                  <w:pPr>
                    <w:pStyle w:val="Heading5"/>
                    <w:framePr w:hSpace="180" w:wrap="around" w:vAnchor="page" w:hAnchor="margin" w:y="1171"/>
                  </w:pPr>
                  <w:r>
                    <w:t xml:space="preserve"> </w:t>
                  </w:r>
                </w:p>
              </w:tc>
            </w:tr>
          </w:tbl>
          <w:p w14:paraId="7B4F2AB0" w14:textId="77777777" w:rsidR="00C420C8" w:rsidRPr="005152F2" w:rsidRDefault="00C420C8" w:rsidP="00471B1C"/>
        </w:tc>
      </w:tr>
    </w:tbl>
    <w:p w14:paraId="6BA45B69" w14:textId="77777777" w:rsidR="003F5FDB" w:rsidRDefault="003F5FDB" w:rsidP="0000286A">
      <w:pPr>
        <w:pStyle w:val="NoSpacing"/>
        <w:jc w:val="both"/>
      </w:pPr>
    </w:p>
    <w:sectPr w:rsidR="003F5FDB" w:rsidSect="00A63907">
      <w:footerReference w:type="default" r:id="rId12"/>
      <w:headerReference w:type="first" r:id="rId13"/>
      <w:footerReference w:type="first" r:id="rId14"/>
      <w:pgSz w:w="12240" w:h="15840"/>
      <w:pgMar w:top="1800" w:right="1152" w:bottom="630" w:left="1152" w:header="1397" w:footer="3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1C2BB" w14:textId="77777777" w:rsidR="00383E69" w:rsidRDefault="00383E69" w:rsidP="003856C9">
      <w:pPr>
        <w:spacing w:after="0" w:line="240" w:lineRule="auto"/>
      </w:pPr>
      <w:r>
        <w:separator/>
      </w:r>
    </w:p>
  </w:endnote>
  <w:endnote w:type="continuationSeparator" w:id="0">
    <w:p w14:paraId="3065AC44" w14:textId="77777777" w:rsidR="00383E69" w:rsidRDefault="00383E6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FAE40" w14:textId="77777777" w:rsidR="003856C9" w:rsidRDefault="007803B7" w:rsidP="007803B7">
    <w:pPr>
      <w:pStyle w:val="Footer"/>
    </w:pPr>
    <w:r w:rsidRPr="00DC79BB">
      <w:rPr>
        <w:noProof/>
        <w:lang w:val="ro-RO" w:eastAsia="ro-RO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E956155" wp14:editId="13C3A09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DA9C307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R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LAA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lso/VM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08989661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883301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74"/>
      <w:gridCol w:w="4962"/>
    </w:tblGrid>
    <w:tr w:rsidR="0000286A" w14:paraId="3E7F79F8" w14:textId="77777777" w:rsidTr="0000286A">
      <w:trPr>
        <w:trHeight w:hRule="exact" w:val="115"/>
        <w:jc w:val="center"/>
      </w:trPr>
      <w:tc>
        <w:tcPr>
          <w:tcW w:w="4974" w:type="dxa"/>
          <w:shd w:val="clear" w:color="auto" w:fill="37B6AE" w:themeFill="accent1"/>
          <w:tcMar>
            <w:top w:w="0" w:type="dxa"/>
            <w:bottom w:w="0" w:type="dxa"/>
          </w:tcMar>
        </w:tcPr>
        <w:p w14:paraId="15DADA87" w14:textId="77777777" w:rsidR="0000286A" w:rsidRDefault="0000286A">
          <w:pPr>
            <w:pStyle w:val="Header"/>
            <w:rPr>
              <w:caps/>
              <w:sz w:val="18"/>
            </w:rPr>
          </w:pPr>
        </w:p>
      </w:tc>
      <w:tc>
        <w:tcPr>
          <w:tcW w:w="4962" w:type="dxa"/>
          <w:shd w:val="clear" w:color="auto" w:fill="37B6AE" w:themeFill="accent1"/>
          <w:tcMar>
            <w:top w:w="0" w:type="dxa"/>
            <w:bottom w:w="0" w:type="dxa"/>
          </w:tcMar>
        </w:tcPr>
        <w:p w14:paraId="07FE368D" w14:textId="77777777" w:rsidR="0000286A" w:rsidRDefault="0000286A">
          <w:pPr>
            <w:pStyle w:val="Header"/>
            <w:jc w:val="right"/>
            <w:rPr>
              <w:caps/>
              <w:sz w:val="18"/>
            </w:rPr>
          </w:pPr>
        </w:p>
      </w:tc>
    </w:tr>
  </w:tbl>
  <w:p w14:paraId="3B76E228" w14:textId="77777777" w:rsidR="001765FE" w:rsidRDefault="00176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841A2" w14:textId="77777777" w:rsidR="00383E69" w:rsidRDefault="00383E69" w:rsidP="003856C9">
      <w:pPr>
        <w:spacing w:after="0" w:line="240" w:lineRule="auto"/>
      </w:pPr>
      <w:r>
        <w:separator/>
      </w:r>
    </w:p>
  </w:footnote>
  <w:footnote w:type="continuationSeparator" w:id="0">
    <w:p w14:paraId="61B712BB" w14:textId="77777777" w:rsidR="00383E69" w:rsidRDefault="00383E6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34A60" w14:textId="77777777" w:rsidR="00893E10" w:rsidRDefault="00E823A6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ro-RO" w:eastAsia="ro-RO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52F5A3B7" wp14:editId="349686E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70164" w14:textId="77777777" w:rsidR="00E823A6" w:rsidRDefault="00E823A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F5A3B7" id="Group 158" o:spid="_x0000_s1026" style="position:absolute;left:0;text-align:left;margin-left:0;margin-top:0;width:133.9pt;height:80.65pt;z-index:25167155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37b6ae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D670164" w14:textId="77777777" w:rsidR="00E823A6" w:rsidRDefault="00E823A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E468FB"/>
    <w:multiLevelType w:val="hybridMultilevel"/>
    <w:tmpl w:val="E73A5806"/>
    <w:lvl w:ilvl="0" w:tplc="C9C04344">
      <w:numFmt w:val="bullet"/>
      <w:lvlText w:val="-"/>
      <w:lvlJc w:val="left"/>
      <w:pPr>
        <w:ind w:left="-15" w:hanging="360"/>
      </w:pPr>
      <w:rPr>
        <w:rFonts w:ascii="Gill Sans MT" w:eastAsiaTheme="minorHAnsi" w:hAnsi="Gill Sans MT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</w:abstractNum>
  <w:abstractNum w:abstractNumId="11" w15:restartNumberingAfterBreak="0">
    <w:nsid w:val="43D509FA"/>
    <w:multiLevelType w:val="hybridMultilevel"/>
    <w:tmpl w:val="3DA2DDDC"/>
    <w:lvl w:ilvl="0" w:tplc="AD786A44">
      <w:numFmt w:val="bullet"/>
      <w:lvlText w:val="-"/>
      <w:lvlJc w:val="left"/>
      <w:pPr>
        <w:ind w:left="-15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FBA"/>
    <w:rsid w:val="0000286A"/>
    <w:rsid w:val="00003F45"/>
    <w:rsid w:val="00052BE1"/>
    <w:rsid w:val="0007412A"/>
    <w:rsid w:val="000745D2"/>
    <w:rsid w:val="0010199E"/>
    <w:rsid w:val="0010257B"/>
    <w:rsid w:val="0010582E"/>
    <w:rsid w:val="00111BB7"/>
    <w:rsid w:val="001166C2"/>
    <w:rsid w:val="001503AC"/>
    <w:rsid w:val="001765FE"/>
    <w:rsid w:val="0019561F"/>
    <w:rsid w:val="001B32D2"/>
    <w:rsid w:val="001B6533"/>
    <w:rsid w:val="001C3F2E"/>
    <w:rsid w:val="00246CFE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07290"/>
    <w:rsid w:val="00334FC0"/>
    <w:rsid w:val="00337F07"/>
    <w:rsid w:val="00383E69"/>
    <w:rsid w:val="003856C9"/>
    <w:rsid w:val="00396369"/>
    <w:rsid w:val="003F2FBA"/>
    <w:rsid w:val="003F4BD3"/>
    <w:rsid w:val="003F4D31"/>
    <w:rsid w:val="003F5FDB"/>
    <w:rsid w:val="0043086D"/>
    <w:rsid w:val="0043426C"/>
    <w:rsid w:val="00441EB9"/>
    <w:rsid w:val="00463463"/>
    <w:rsid w:val="004664DB"/>
    <w:rsid w:val="00470A3D"/>
    <w:rsid w:val="00471B1C"/>
    <w:rsid w:val="00473EF8"/>
    <w:rsid w:val="004760E5"/>
    <w:rsid w:val="004C6E47"/>
    <w:rsid w:val="004D22BB"/>
    <w:rsid w:val="005152F2"/>
    <w:rsid w:val="005246B9"/>
    <w:rsid w:val="00532EA0"/>
    <w:rsid w:val="00534E4E"/>
    <w:rsid w:val="00551D35"/>
    <w:rsid w:val="005562D4"/>
    <w:rsid w:val="00557019"/>
    <w:rsid w:val="005674AC"/>
    <w:rsid w:val="00580925"/>
    <w:rsid w:val="005A1E51"/>
    <w:rsid w:val="005A7E57"/>
    <w:rsid w:val="005B27F5"/>
    <w:rsid w:val="00616FF4"/>
    <w:rsid w:val="006A3CE7"/>
    <w:rsid w:val="00740AEA"/>
    <w:rsid w:val="00743379"/>
    <w:rsid w:val="00747550"/>
    <w:rsid w:val="007803B7"/>
    <w:rsid w:val="007A6F52"/>
    <w:rsid w:val="007A7C08"/>
    <w:rsid w:val="007B2F5C"/>
    <w:rsid w:val="007C5F05"/>
    <w:rsid w:val="007E50C0"/>
    <w:rsid w:val="008216E4"/>
    <w:rsid w:val="00825ED8"/>
    <w:rsid w:val="00827474"/>
    <w:rsid w:val="00832043"/>
    <w:rsid w:val="00832F81"/>
    <w:rsid w:val="00841714"/>
    <w:rsid w:val="008501C7"/>
    <w:rsid w:val="00883301"/>
    <w:rsid w:val="00893E10"/>
    <w:rsid w:val="008C7CA2"/>
    <w:rsid w:val="008F1922"/>
    <w:rsid w:val="008F6337"/>
    <w:rsid w:val="00914DAF"/>
    <w:rsid w:val="0093286E"/>
    <w:rsid w:val="00984890"/>
    <w:rsid w:val="009865D3"/>
    <w:rsid w:val="009D1627"/>
    <w:rsid w:val="00A42F91"/>
    <w:rsid w:val="00A63907"/>
    <w:rsid w:val="00A65841"/>
    <w:rsid w:val="00A911D9"/>
    <w:rsid w:val="00AF1258"/>
    <w:rsid w:val="00B01E52"/>
    <w:rsid w:val="00B53B20"/>
    <w:rsid w:val="00B550FC"/>
    <w:rsid w:val="00B6494E"/>
    <w:rsid w:val="00B85871"/>
    <w:rsid w:val="00B93310"/>
    <w:rsid w:val="00BA5928"/>
    <w:rsid w:val="00BB3B21"/>
    <w:rsid w:val="00BC1F18"/>
    <w:rsid w:val="00BD2E58"/>
    <w:rsid w:val="00BF0DCC"/>
    <w:rsid w:val="00BF6BAB"/>
    <w:rsid w:val="00C007A5"/>
    <w:rsid w:val="00C420C8"/>
    <w:rsid w:val="00C4403A"/>
    <w:rsid w:val="00C871B2"/>
    <w:rsid w:val="00CE5D30"/>
    <w:rsid w:val="00CE6306"/>
    <w:rsid w:val="00D004EE"/>
    <w:rsid w:val="00D11C4D"/>
    <w:rsid w:val="00D21BFA"/>
    <w:rsid w:val="00D5067A"/>
    <w:rsid w:val="00DB35BD"/>
    <w:rsid w:val="00DC0F74"/>
    <w:rsid w:val="00DC142F"/>
    <w:rsid w:val="00DC79BB"/>
    <w:rsid w:val="00DF0A0F"/>
    <w:rsid w:val="00E34D58"/>
    <w:rsid w:val="00E4425F"/>
    <w:rsid w:val="00E823A6"/>
    <w:rsid w:val="00E941EF"/>
    <w:rsid w:val="00EB1C1B"/>
    <w:rsid w:val="00F077AE"/>
    <w:rsid w:val="00F14687"/>
    <w:rsid w:val="00F56435"/>
    <w:rsid w:val="00F91A9C"/>
    <w:rsid w:val="00F927F0"/>
    <w:rsid w:val="00FA07AA"/>
    <w:rsid w:val="00FA13E1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1F92D"/>
  <w15:chartTrackingRefBased/>
  <w15:docId w15:val="{3A15A92E-F225-4368-BB87-3DF776A2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2F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AppData\Roaming\Microsoft\Templates\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Banica</dc:creator>
  <cp:keywords/>
  <dc:description/>
  <cp:lastModifiedBy>Gabriel Banica</cp:lastModifiedBy>
  <cp:revision>2</cp:revision>
  <cp:lastPrinted>2018-06-29T17:53:00Z</cp:lastPrinted>
  <dcterms:created xsi:type="dcterms:W3CDTF">2019-08-15T13:49:00Z</dcterms:created>
  <dcterms:modified xsi:type="dcterms:W3CDTF">2019-08-15T13:49:00Z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